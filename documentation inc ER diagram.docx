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4D68A" w14:textId="3B28C132" w:rsidR="001E59F3" w:rsidRDefault="00167398" w:rsidP="00A91D75">
      <w:r>
        <w:rPr>
          <w:noProof/>
        </w:rPr>
        <w:drawing>
          <wp:anchor distT="0" distB="0" distL="114300" distR="114300" simplePos="0" relativeHeight="251656192" behindDoc="1" locked="0" layoutInCell="1" allowOverlap="1" wp14:anchorId="25FBE99D" wp14:editId="141C2BFE">
            <wp:simplePos x="0" y="0"/>
            <wp:positionH relativeFrom="margin">
              <wp:posOffset>-23826</wp:posOffset>
            </wp:positionH>
            <wp:positionV relativeFrom="page">
              <wp:posOffset>2508029</wp:posOffset>
            </wp:positionV>
            <wp:extent cx="6324600" cy="3747911"/>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9"/>
                    <a:stretch>
                      <a:fillRect/>
                    </a:stretch>
                  </pic:blipFill>
                  <pic:spPr>
                    <a:xfrm>
                      <a:off x="0" y="0"/>
                      <a:ext cx="6324600" cy="3747911"/>
                    </a:xfrm>
                    <a:prstGeom prst="rect">
                      <a:avLst/>
                    </a:prstGeom>
                  </pic:spPr>
                </pic:pic>
              </a:graphicData>
            </a:graphic>
            <wp14:sizeRelH relativeFrom="margin">
              <wp14:pctWidth>0</wp14:pctWidth>
            </wp14:sizeRelH>
            <wp14:sizeRelV relativeFrom="margin">
              <wp14:pctHeight>0</wp14:pctHeight>
            </wp14:sizeRelV>
          </wp:anchor>
        </w:drawing>
      </w:r>
      <w:r w:rsidR="00A91D75">
        <w:rPr>
          <w:noProof/>
        </w:rPr>
        <mc:AlternateContent>
          <mc:Choice Requires="wps">
            <w:drawing>
              <wp:anchor distT="0" distB="0" distL="114300" distR="114300" simplePos="0" relativeHeight="251655168" behindDoc="1" locked="0" layoutInCell="1" allowOverlap="1" wp14:anchorId="765A72F7" wp14:editId="0347BC6C">
                <wp:simplePos x="0" y="0"/>
                <wp:positionH relativeFrom="column">
                  <wp:posOffset>-731520</wp:posOffset>
                </wp:positionH>
                <wp:positionV relativeFrom="page">
                  <wp:posOffset>631066</wp:posOffset>
                </wp:positionV>
                <wp:extent cx="5769610" cy="4159876"/>
                <wp:effectExtent l="0" t="0" r="2540" b="0"/>
                <wp:wrapNone/>
                <wp:docPr id="2" name="Rectangle 2" descr="colored rectangle"/>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6EA044" id="Rectangle 2" o:spid="_x0000_s1026" alt="colored rectangle" style="position:absolute;margin-left:-57.6pt;margin-top:49.7pt;width:454.3pt;height:327.55pt;z-index:-2516613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" fillcolor="#3494ba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873"/>
      </w:tblGrid>
      <w:tr w:rsidR="00A91D75" w14:paraId="219A9831" w14:textId="77777777" w:rsidTr="00F5481A">
        <w:trPr>
          <w:trHeight w:val="1110"/>
        </w:trPr>
        <w:tc>
          <w:tcPr>
            <w:tcW w:w="5873" w:type="dxa"/>
            <w:tcBorders>
              <w:top w:val="nil"/>
              <w:left w:val="nil"/>
              <w:bottom w:val="nil"/>
              <w:right w:val="nil"/>
            </w:tcBorders>
            <w:vAlign w:val="center"/>
          </w:tcPr>
          <w:p w14:paraId="0CA8EC6B" w14:textId="679E06BB" w:rsidR="00A91D75" w:rsidRDefault="00C6323A" w:rsidP="00A91D75">
            <w:pPr>
              <w:pStyle w:val="Title"/>
              <w:framePr w:hSpace="0" w:wrap="auto" w:vAnchor="margin" w:xAlign="left" w:yAlign="inline"/>
            </w:pPr>
            <w:r>
              <w:rPr>
                <w:noProof/>
              </w:rPr>
              <mc:AlternateContent>
                <mc:Choice Requires="wps">
                  <w:drawing>
                    <wp:anchor distT="0" distB="0" distL="114300" distR="114300" simplePos="0" relativeHeight="251657216" behindDoc="1" locked="0" layoutInCell="1" allowOverlap="1" wp14:anchorId="7F12FAF8" wp14:editId="1DD95CB3">
                      <wp:simplePos x="0" y="0"/>
                      <wp:positionH relativeFrom="column">
                        <wp:posOffset>-718820</wp:posOffset>
                      </wp:positionH>
                      <wp:positionV relativeFrom="page">
                        <wp:posOffset>-95885</wp:posOffset>
                      </wp:positionV>
                      <wp:extent cx="4686935" cy="1812290"/>
                      <wp:effectExtent l="0" t="0" r="0" b="0"/>
                      <wp:wrapNone/>
                      <wp:docPr id="4" name="Rectangle: Single Corner Snipped 4" descr="colored rectangle"/>
                      <wp:cNvGraphicFramePr/>
                      <a:graphic xmlns:a="http://schemas.openxmlformats.org/drawingml/2006/main">
                        <a:graphicData uri="http://schemas.microsoft.com/office/word/2010/wordprocessingShape">
                          <wps:wsp>
                            <wps:cNvSpPr/>
                            <wps:spPr>
                              <a:xfrm flipV="1">
                                <a:off x="0" y="0"/>
                                <a:ext cx="4686935" cy="18122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71198" id="Rectangle: Single Corner Snipped 4" o:spid="_x0000_s1026" alt="colored rectangle" style="position:absolute;margin-left:-56.6pt;margin-top:-7.55pt;width:369.05pt;height:142.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81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" path="m,l3820316,r866619,866619l4686935,1812290,,1812290,,xe" fillcolor="#373545 [3215]" stroked="f">
                      <v:path arrowok="t" o:connecttype="custom" o:connectlocs="0,0;3820316,0;4686935,866619;4686935,1812290;0,1812290;0,0" o:connectangles="0,0,0,0,0,0"/>
                      <w10:wrap anchory="page"/>
                    </v:shape>
                  </w:pict>
                </mc:Fallback>
              </mc:AlternateContent>
            </w:r>
            <w:r w:rsidR="00A91D75" w:rsidRPr="001E59F3">
              <w:t>A</w:t>
            </w:r>
            <w:r w:rsidR="00167398">
              <w:t>SS</w:t>
            </w:r>
            <w:r w:rsidR="00DB32A3">
              <w:t>ESS</w:t>
            </w:r>
            <w:r w:rsidR="00167398">
              <w:t>MENT TASK 3</w:t>
            </w:r>
          </w:p>
          <w:p w14:paraId="08EDB08C" w14:textId="1A9632D9" w:rsidR="00DB32A3" w:rsidRPr="001E59F3" w:rsidRDefault="000B35F1" w:rsidP="00F5481A">
            <w:pPr>
              <w:pStyle w:val="Quote"/>
            </w:pPr>
            <w:r>
              <w:t xml:space="preserve">Relational Database Design and Implementation Assignment </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A91D75" w14:paraId="2B7F30A7" w14:textId="77777777" w:rsidTr="00C6323A">
        <w:trPr>
          <w:trHeight w:val="358"/>
        </w:trPr>
        <w:tc>
          <w:tcPr>
            <w:tcW w:w="3567" w:type="dxa"/>
          </w:tcPr>
          <w:p w14:paraId="42CD6585" w14:textId="1B9DC0C1" w:rsidR="00A91D75" w:rsidRPr="00F5481A" w:rsidRDefault="00F5481A" w:rsidP="00F5481A">
            <w:pPr>
              <w:pStyle w:val="ContactInfo"/>
              <w:rPr>
                <w:b/>
              </w:rPr>
            </w:pPr>
            <w:r w:rsidRPr="000B35F1">
              <w:rPr>
                <w:b/>
                <w:sz w:val="72"/>
              </w:rPr>
              <w:t>Part</w:t>
            </w:r>
            <w:r w:rsidR="000B35F1">
              <w:rPr>
                <w:b/>
                <w:sz w:val="72"/>
              </w:rPr>
              <w:t>-1</w:t>
            </w:r>
          </w:p>
        </w:tc>
        <w:tc>
          <w:tcPr>
            <w:tcW w:w="2940" w:type="dxa"/>
            <w:vAlign w:val="bottom"/>
          </w:tcPr>
          <w:p w14:paraId="5CBC715D" w14:textId="77777777" w:rsidR="00A91D75" w:rsidRDefault="00A91D75" w:rsidP="00A91D75"/>
        </w:tc>
        <w:tc>
          <w:tcPr>
            <w:tcW w:w="3483" w:type="dxa"/>
            <w:vAlign w:val="bottom"/>
          </w:tcPr>
          <w:p w14:paraId="4455D2A7" w14:textId="77777777" w:rsidR="00A91D75" w:rsidRDefault="00A91D75" w:rsidP="00A91D75">
            <w:pPr>
              <w:jc w:val="right"/>
            </w:pPr>
          </w:p>
        </w:tc>
      </w:tr>
      <w:tr w:rsidR="00A91D75" w14:paraId="2E054D3D" w14:textId="77777777" w:rsidTr="00C6323A">
        <w:trPr>
          <w:trHeight w:val="1197"/>
        </w:trPr>
        <w:tc>
          <w:tcPr>
            <w:tcW w:w="3567" w:type="dxa"/>
          </w:tcPr>
          <w:p w14:paraId="497A444B" w14:textId="4C1F2D69" w:rsidR="00A91D75" w:rsidRDefault="00167398" w:rsidP="00A91D75">
            <w:pPr>
              <w:rPr>
                <w:noProof/>
              </w:rPr>
            </w:pPr>
            <w:r>
              <w:rPr>
                <w:noProof/>
              </w:rPr>
              <mc:AlternateContent>
                <mc:Choice Requires="wps">
                  <w:drawing>
                    <wp:anchor distT="0" distB="0" distL="114300" distR="114300" simplePos="0" relativeHeight="251658240" behindDoc="0" locked="0" layoutInCell="1" allowOverlap="1" wp14:anchorId="3D1B3A8B" wp14:editId="0AB2B4E8">
                      <wp:simplePos x="0" y="0"/>
                      <wp:positionH relativeFrom="column">
                        <wp:posOffset>53340</wp:posOffset>
                      </wp:positionH>
                      <wp:positionV relativeFrom="paragraph">
                        <wp:posOffset>100965</wp:posOffset>
                      </wp:positionV>
                      <wp:extent cx="1867436" cy="566671"/>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67436" cy="566671"/>
                              </a:xfrm>
                              <a:prstGeom prst="rect">
                                <a:avLst/>
                              </a:prstGeom>
                              <a:noFill/>
                              <a:ln w="6350">
                                <a:noFill/>
                              </a:ln>
                            </wps:spPr>
                            <wps:txbx>
                              <w:txbxContent>
                                <w:p w14:paraId="7DB9558B" w14:textId="327D56E9" w:rsidR="00A91D75" w:rsidRPr="00A91D75" w:rsidRDefault="000B35F1" w:rsidP="00A91D75">
                                  <w:r>
                                    <w:t>Student</w:t>
                                  </w:r>
                                </w:p>
                                <w:p w14:paraId="4A13BD1E" w14:textId="77777777" w:rsidR="00A91D75" w:rsidRPr="00A91D75" w:rsidRDefault="00A91D75" w:rsidP="00A91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1B3A8B" id="_x0000_t202" coordsize="21600,21600" o:spt="202" path="m,l,21600r21600,l21600,xe">
                      <v:stroke joinstyle="miter"/>
                      <v:path gradientshapeok="t" o:connecttype="rect"/>
                    </v:shapetype>
                    <v:shape id="Text Box 7" o:spid="_x0000_s1026" type="#_x0000_t202" style="position:absolute;margin-left:4.2pt;margin-top:7.95pt;width:147.05pt;height:4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" filled="f" stroked="f" strokeweight=".5pt">
                      <v:textbox>
                        <w:txbxContent>
                          <w:p w14:paraId="7DB9558B" w14:textId="327D56E9" w:rsidR="00A91D75" w:rsidRPr="00A91D75" w:rsidRDefault="000B35F1" w:rsidP="00A91D75">
                            <w:r>
                              <w:t>Student</w:t>
                            </w:r>
                          </w:p>
                          <w:p w14:paraId="4A13BD1E" w14:textId="77777777" w:rsidR="00A91D75" w:rsidRPr="00A91D75" w:rsidRDefault="00A91D75" w:rsidP="00A91D75"/>
                        </w:txbxContent>
                      </v:textbox>
                    </v:shape>
                  </w:pict>
                </mc:Fallback>
              </mc:AlternateContent>
            </w:r>
          </w:p>
        </w:tc>
        <w:tc>
          <w:tcPr>
            <w:tcW w:w="2940" w:type="dxa"/>
            <w:vAlign w:val="bottom"/>
          </w:tcPr>
          <w:p w14:paraId="729AD1FA" w14:textId="3D9C1A80" w:rsidR="00A91D75" w:rsidRDefault="00167398" w:rsidP="00A91D75">
            <w:pPr>
              <w:rPr>
                <w:noProof/>
              </w:rPr>
            </w:pPr>
            <w:r>
              <w:rPr>
                <w:noProof/>
              </w:rPr>
              <mc:AlternateContent>
                <mc:Choice Requires="wps">
                  <w:drawing>
                    <wp:inline distT="0" distB="0" distL="0" distR="0" wp14:anchorId="28B17745" wp14:editId="04D2EECB">
                      <wp:extent cx="1867436" cy="566277"/>
                      <wp:effectExtent l="0" t="0" r="0" b="5715"/>
                      <wp:docPr id="14" name="Text Box 14"/>
                      <wp:cNvGraphicFramePr/>
                      <a:graphic xmlns:a="http://schemas.openxmlformats.org/drawingml/2006/main">
                        <a:graphicData uri="http://schemas.microsoft.com/office/word/2010/wordprocessingShape">
                          <wps:wsp>
                            <wps:cNvSpPr txBox="1"/>
                            <wps:spPr>
                              <a:xfrm>
                                <a:off x="0" y="0"/>
                                <a:ext cx="1867436" cy="566277"/>
                              </a:xfrm>
                              <a:prstGeom prst="rect">
                                <a:avLst/>
                              </a:prstGeom>
                              <a:noFill/>
                              <a:ln w="6350">
                                <a:noFill/>
                              </a:ln>
                            </wps:spPr>
                            <wps:txbx>
                              <w:txbxContent>
                                <w:p w14:paraId="3497C638" w14:textId="3379EF5D" w:rsidR="00167398" w:rsidRPr="00167398" w:rsidRDefault="00AC2796" w:rsidP="00167398">
                                  <w:pPr>
                                    <w:rPr>
                                      <w:lang w:val="en-AU"/>
                                    </w:rPr>
                                  </w:pPr>
                                  <w:r>
                                    <w:rPr>
                                      <w:lang w:val="en-AU"/>
                                    </w:rPr>
                                    <w:t xml:space="preserve">Daniel Davaris </w:t>
                                  </w:r>
                                  <w:r w:rsidR="00167398">
                                    <w:rPr>
                                      <w:lang w:val="en-AU"/>
                                    </w:rPr>
                                    <w:t>0608458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B17745" id="Text Box 14" o:spid="_x0000_s1027" type="#_x0000_t202" style="width:147.05pt;height: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" filled="f" stroked="f" strokeweight=".5pt">
                      <v:textbox>
                        <w:txbxContent>
                          <w:p w14:paraId="3497C638" w14:textId="3379EF5D" w:rsidR="00167398" w:rsidRPr="00167398" w:rsidRDefault="00AC2796" w:rsidP="00167398">
                            <w:pPr>
                              <w:rPr>
                                <w:lang w:val="en-AU"/>
                              </w:rPr>
                            </w:pPr>
                            <w:r>
                              <w:rPr>
                                <w:lang w:val="en-AU"/>
                              </w:rPr>
                              <w:t xml:space="preserve">Daniel Davaris </w:t>
                            </w:r>
                            <w:r w:rsidR="00167398">
                              <w:rPr>
                                <w:lang w:val="en-AU"/>
                              </w:rPr>
                              <w:t>0608458</w:t>
                            </w:r>
                          </w:p>
                        </w:txbxContent>
                      </v:textbox>
                      <w10:anchorlock/>
                    </v:shape>
                  </w:pict>
                </mc:Fallback>
              </mc:AlternateContent>
            </w:r>
          </w:p>
        </w:tc>
        <w:tc>
          <w:tcPr>
            <w:tcW w:w="3483" w:type="dxa"/>
            <w:vAlign w:val="bottom"/>
          </w:tcPr>
          <w:p w14:paraId="387650C4" w14:textId="356EE466" w:rsidR="00A91D75" w:rsidRPr="00D967AC" w:rsidRDefault="00A91D75" w:rsidP="000B35F1">
            <w:pPr>
              <w:rPr>
                <w:noProof/>
              </w:rPr>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color w:val="FFFFFF" w:themeColor="background1"/>
        </w:rPr>
      </w:sdtEndPr>
      <w:sdtContent>
        <w:p w14:paraId="1C70F56E" w14:textId="5B823092" w:rsidR="00E523C3" w:rsidRPr="00F5481A" w:rsidRDefault="00CB27A1" w:rsidP="008077CC">
          <w:pPr>
            <w:pStyle w:val="TOCHeading"/>
            <w:tabs>
              <w:tab w:val="left" w:pos="7314"/>
            </w:tabs>
            <w:rPr>
              <w:color w:val="FFFFFF" w:themeColor="background1"/>
            </w:rPr>
          </w:pPr>
          <w:r w:rsidRPr="00F5481A">
            <w:rPr>
              <w:noProof/>
              <w:color w:val="FFFFFF" w:themeColor="background1"/>
            </w:rPr>
            <mc:AlternateContent>
              <mc:Choice Requires="wps">
                <w:drawing>
                  <wp:anchor distT="0" distB="0" distL="114300" distR="114300" simplePos="0" relativeHeight="251654143" behindDoc="1" locked="0" layoutInCell="1" allowOverlap="1" wp14:anchorId="63BF703A" wp14:editId="6F2F7D78">
                    <wp:simplePos x="0" y="0"/>
                    <wp:positionH relativeFrom="column">
                      <wp:posOffset>-757278</wp:posOffset>
                    </wp:positionH>
                    <wp:positionV relativeFrom="page">
                      <wp:posOffset>-635</wp:posOffset>
                    </wp:positionV>
                    <wp:extent cx="7836535" cy="10083800"/>
                    <wp:effectExtent l="0" t="0" r="12065" b="12700"/>
                    <wp:wrapNone/>
                    <wp:docPr id="31" name="Rectangle 31" descr="colored contents page background"/>
                    <wp:cNvGraphicFramePr/>
                    <a:graphic xmlns:a="http://schemas.openxmlformats.org/drawingml/2006/main">
                      <a:graphicData uri="http://schemas.microsoft.com/office/word/2010/wordprocessingShape">
                        <wps:wsp>
                          <wps:cNvSpPr/>
                          <wps:spPr>
                            <a:xfrm>
                              <a:off x="0" y="0"/>
                              <a:ext cx="7836535" cy="100838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5253D" id="Rectangle 31" o:spid="_x0000_s1026" alt="colored contents page background" style="position:absolute;margin-left:-59.65pt;margin-top:-.05pt;width:617.05pt;height:794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" fillcolor="#3494ba [3204]" strokecolor="#1a495c [1604]" strokeweight="2pt">
                    <w10:wrap anchory="page"/>
                  </v:rect>
                </w:pict>
              </mc:Fallback>
            </mc:AlternateContent>
          </w:r>
          <w:r w:rsidR="00D476F7" w:rsidRPr="00F5481A">
            <w:rPr>
              <w:color w:val="FFFFFF" w:themeColor="background1"/>
            </w:rPr>
            <w:t>TABLE OF CONTENTS</w:t>
          </w:r>
          <w:r w:rsidR="008077CC">
            <w:rPr>
              <w:color w:val="FFFFFF" w:themeColor="background1"/>
            </w:rPr>
            <w:tab/>
          </w:r>
        </w:p>
        <w:p w14:paraId="59D6834F" w14:textId="01E884D7" w:rsidR="00E523C3" w:rsidRPr="00D72B36" w:rsidRDefault="00E523C3">
          <w:pPr>
            <w:rPr>
              <w:color w:val="FFFFFF" w:themeColor="background1"/>
            </w:rPr>
          </w:pPr>
          <w:r w:rsidRPr="00D72B36">
            <w:rPr>
              <w:color w:val="FFFFFF" w:themeColor="background1"/>
              <w:kern w:val="20"/>
            </w:rPr>
            <w:fldChar w:fldCharType="begin"/>
          </w:r>
          <w:r w:rsidRPr="00D72B36">
            <w:rPr>
              <w:color w:val="FFFFFF" w:themeColor="background1"/>
            </w:rPr>
            <w:instrText xml:space="preserve"> TOC \o "1-3" \h \z \u </w:instrText>
          </w:r>
          <w:r w:rsidRPr="00D72B36">
            <w:rPr>
              <w:color w:val="FFFFFF" w:themeColor="background1"/>
              <w:kern w:val="20"/>
            </w:rPr>
            <w:fldChar w:fldCharType="separate"/>
          </w:r>
          <w:r w:rsidR="00594491">
            <w:rPr>
              <w:b/>
              <w:bCs/>
              <w:noProof/>
              <w:color w:val="FFFFFF" w:themeColor="background1"/>
              <w:kern w:val="20"/>
            </w:rPr>
            <w:t>No table of contents entries found.</w:t>
          </w:r>
          <w:r w:rsidRPr="00D72B36">
            <w:rPr>
              <w:b/>
              <w:bCs/>
              <w:noProof/>
              <w:color w:val="FFFFFF" w:themeColor="background1"/>
            </w:rPr>
            <w:fldChar w:fldCharType="end"/>
          </w:r>
        </w:p>
      </w:sdtContent>
    </w:sdt>
    <w:p w14:paraId="377830FD" w14:textId="77777777" w:rsidR="00D72B36" w:rsidRDefault="00D72B36" w:rsidP="00D72B36">
      <w:pPr>
        <w:pStyle w:val="Subtitle"/>
      </w:pPr>
      <w:bookmarkStart w:id="0" w:name="_Hlk501114800"/>
    </w:p>
    <w:p w14:paraId="1D23AC64" w14:textId="77777777" w:rsidR="00D72B36" w:rsidRDefault="00D72B36" w:rsidP="00D72B36">
      <w:pPr>
        <w:pStyle w:val="Subtitle"/>
      </w:pPr>
    </w:p>
    <w:p w14:paraId="1E966874" w14:textId="77777777" w:rsidR="00D72B36" w:rsidRDefault="00D72B36" w:rsidP="00D72B36">
      <w:pPr>
        <w:pStyle w:val="Subtitle"/>
      </w:pPr>
    </w:p>
    <w:p w14:paraId="1634A3DD" w14:textId="77777777" w:rsidR="00D72B36" w:rsidRDefault="00D72B36" w:rsidP="00D72B36">
      <w:pPr>
        <w:pStyle w:val="Subtitle"/>
      </w:pPr>
    </w:p>
    <w:p w14:paraId="2FFBB876" w14:textId="77777777" w:rsidR="00D72B36" w:rsidRDefault="00D72B36" w:rsidP="00D72B36">
      <w:pPr>
        <w:pStyle w:val="Subtitle"/>
      </w:pPr>
    </w:p>
    <w:p w14:paraId="48835615" w14:textId="77777777" w:rsidR="00D72B36" w:rsidRDefault="00D72B36" w:rsidP="00D72B36">
      <w:pPr>
        <w:pStyle w:val="Subtitle"/>
      </w:pPr>
    </w:p>
    <w:p w14:paraId="5E903FD6" w14:textId="77777777" w:rsidR="00D72B36" w:rsidRDefault="00D72B36" w:rsidP="00D72B36">
      <w:pPr>
        <w:pStyle w:val="Subtitle"/>
      </w:pPr>
    </w:p>
    <w:p w14:paraId="63BEFFF0" w14:textId="77777777" w:rsidR="00D72B36" w:rsidRDefault="00D72B36" w:rsidP="00D72B36">
      <w:pPr>
        <w:pStyle w:val="Subtitle"/>
      </w:pPr>
    </w:p>
    <w:p w14:paraId="517BA605" w14:textId="77777777" w:rsidR="00D72B36" w:rsidRDefault="00D72B36" w:rsidP="00D72B36">
      <w:pPr>
        <w:pStyle w:val="Subtitle"/>
      </w:pPr>
    </w:p>
    <w:p w14:paraId="14B743F1" w14:textId="77777777" w:rsidR="00D72B36" w:rsidRDefault="00D72B36" w:rsidP="00D72B36">
      <w:pPr>
        <w:pStyle w:val="Subtitle"/>
      </w:pPr>
    </w:p>
    <w:p w14:paraId="4BBC7D17" w14:textId="77777777" w:rsidR="00D72B36" w:rsidRDefault="00D72B36" w:rsidP="00D72B36">
      <w:pPr>
        <w:pStyle w:val="Subtitle"/>
      </w:pPr>
    </w:p>
    <w:p w14:paraId="3C921C38" w14:textId="77777777" w:rsidR="00D72B36" w:rsidRDefault="00D72B36" w:rsidP="00D72B36">
      <w:pPr>
        <w:pStyle w:val="Subtitle"/>
      </w:pPr>
    </w:p>
    <w:p w14:paraId="672D43BB" w14:textId="77777777" w:rsidR="00D72B36" w:rsidRDefault="00D72B36" w:rsidP="00D72B36">
      <w:pPr>
        <w:pStyle w:val="Subtitle"/>
      </w:pPr>
    </w:p>
    <w:p w14:paraId="78346C86" w14:textId="77777777" w:rsidR="00D72B36" w:rsidRDefault="00D72B36" w:rsidP="00D72B36">
      <w:pPr>
        <w:pStyle w:val="Subtitle"/>
      </w:pPr>
    </w:p>
    <w:p w14:paraId="0769075A" w14:textId="77777777" w:rsidR="00D72B36" w:rsidRDefault="00D72B36" w:rsidP="00D72B36">
      <w:pPr>
        <w:pStyle w:val="Subtitle"/>
      </w:pPr>
    </w:p>
    <w:p w14:paraId="6DA59E24" w14:textId="77777777" w:rsidR="00D72B36" w:rsidRDefault="00D72B36" w:rsidP="00D72B36">
      <w:pPr>
        <w:pStyle w:val="Subtitle"/>
      </w:pPr>
    </w:p>
    <w:p w14:paraId="6A427D2D" w14:textId="77777777" w:rsidR="00D72B36" w:rsidRDefault="00D72B36" w:rsidP="00D72B36">
      <w:pPr>
        <w:pStyle w:val="Subtitle"/>
      </w:pPr>
    </w:p>
    <w:p w14:paraId="2244F458" w14:textId="77777777" w:rsidR="00D72B36" w:rsidRDefault="00D72B36" w:rsidP="00D72B36">
      <w:pPr>
        <w:pStyle w:val="Subtitle"/>
      </w:pPr>
    </w:p>
    <w:bookmarkEnd w:id="0"/>
    <w:p w14:paraId="55DBCA9D" w14:textId="77777777" w:rsidR="00D955CF" w:rsidRDefault="00D955CF" w:rsidP="00D72B36">
      <w:pPr>
        <w:pStyle w:val="Subtitle"/>
      </w:pPr>
    </w:p>
    <w:p w14:paraId="424C0B95" w14:textId="53187FBB" w:rsidR="00E523C3" w:rsidRDefault="000B35F1" w:rsidP="00D96300">
      <w:pPr>
        <w:pStyle w:val="Page"/>
      </w:pPr>
      <w:r>
        <w:lastRenderedPageBreak/>
        <w:t xml:space="preserve">Database Constitution of Criteria  </w:t>
      </w:r>
    </w:p>
    <w:p w14:paraId="6DE9064B" w14:textId="77777777" w:rsidR="00D96300" w:rsidRPr="00D96300" w:rsidRDefault="00D96300" w:rsidP="00D96300"/>
    <w:p w14:paraId="67C82F12" w14:textId="77777777" w:rsidR="000B35F1" w:rsidRPr="000B35F1" w:rsidRDefault="000B35F1" w:rsidP="000B35F1">
      <w:pPr>
        <w:spacing w:line="240" w:lineRule="auto"/>
        <w:ind w:firstLine="540"/>
        <w:contextualSpacing w:val="0"/>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App managing and analysing GNGC course experiences</w:t>
      </w:r>
    </w:p>
    <w:p w14:paraId="05C2AE38" w14:textId="40105CC1" w:rsidR="000B35F1" w:rsidRPr="000B35F1" w:rsidRDefault="000B35F1" w:rsidP="000B35F1">
      <w:pPr>
        <w:spacing w:line="240" w:lineRule="auto"/>
        <w:ind w:left="540"/>
        <w:contextualSpacing w:val="0"/>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Database title: (CE Course experience app) </w:t>
      </w:r>
    </w:p>
    <w:p w14:paraId="18A2444E" w14:textId="77777777" w:rsidR="000B35F1" w:rsidRPr="000B35F1" w:rsidRDefault="000B35F1" w:rsidP="000B35F1">
      <w:pPr>
        <w:spacing w:line="240" w:lineRule="auto"/>
        <w:contextualSpacing w:val="0"/>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w:t>
      </w:r>
    </w:p>
    <w:p w14:paraId="24233363" w14:textId="77777777" w:rsidR="000B35F1" w:rsidRPr="000B35F1" w:rsidRDefault="000B35F1" w:rsidP="000B35F1">
      <w:pPr>
        <w:spacing w:line="240" w:lineRule="auto"/>
        <w:ind w:left="540"/>
        <w:contextualSpacing w:val="0"/>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Table-name:    Information about courses</w:t>
      </w:r>
    </w:p>
    <w:p w14:paraId="757728A4" w14:textId="77777777" w:rsidR="000B35F1" w:rsidRPr="000B35F1" w:rsidRDefault="000B35F1" w:rsidP="000B35F1">
      <w:pPr>
        <w:numPr>
          <w:ilvl w:val="0"/>
          <w:numId w:val="36"/>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Course number </w:t>
      </w:r>
    </w:p>
    <w:p w14:paraId="775F06F3" w14:textId="77777777" w:rsidR="000B35F1" w:rsidRPr="000B35F1" w:rsidRDefault="000B35F1" w:rsidP="000B35F1">
      <w:pPr>
        <w:numPr>
          <w:ilvl w:val="0"/>
          <w:numId w:val="36"/>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The name of offering faculty </w:t>
      </w:r>
    </w:p>
    <w:p w14:paraId="139A7D5C" w14:textId="77777777" w:rsidR="000B35F1" w:rsidRPr="000B35F1" w:rsidRDefault="000B35F1" w:rsidP="000B35F1">
      <w:pPr>
        <w:numPr>
          <w:ilvl w:val="0"/>
          <w:numId w:val="36"/>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The code of the offering faculty </w:t>
      </w:r>
    </w:p>
    <w:p w14:paraId="28C7E740" w14:textId="77777777" w:rsidR="000B35F1" w:rsidRPr="000B35F1" w:rsidRDefault="000B35F1" w:rsidP="000B35F1">
      <w:pPr>
        <w:numPr>
          <w:ilvl w:val="0"/>
          <w:numId w:val="36"/>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List of classes/units covered in the course </w:t>
      </w:r>
    </w:p>
    <w:p w14:paraId="17FF37E7" w14:textId="77777777" w:rsidR="000B35F1" w:rsidRPr="000B35F1" w:rsidRDefault="000B35F1" w:rsidP="000B35F1">
      <w:pPr>
        <w:numPr>
          <w:ilvl w:val="0"/>
          <w:numId w:val="36"/>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List of skills acquired upon completion of this course  </w:t>
      </w:r>
    </w:p>
    <w:p w14:paraId="35104E7E" w14:textId="77777777" w:rsidR="000B35F1" w:rsidRPr="000B35F1" w:rsidRDefault="000B35F1" w:rsidP="000B35F1">
      <w:pPr>
        <w:spacing w:line="240" w:lineRule="auto"/>
        <w:ind w:left="1080"/>
        <w:contextualSpacing w:val="0"/>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w:t>
      </w:r>
    </w:p>
    <w:p w14:paraId="4DA00CBE" w14:textId="77777777" w:rsidR="000B35F1" w:rsidRPr="000B35F1" w:rsidRDefault="000B35F1" w:rsidP="000B35F1">
      <w:pPr>
        <w:spacing w:line="240" w:lineRule="auto"/>
        <w:ind w:left="540"/>
        <w:contextualSpacing w:val="0"/>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Table -name:   Basic information about teachers </w:t>
      </w:r>
    </w:p>
    <w:p w14:paraId="1015AE1E" w14:textId="77777777" w:rsidR="000B35F1" w:rsidRPr="000B35F1" w:rsidRDefault="000B35F1" w:rsidP="000B35F1">
      <w:pPr>
        <w:numPr>
          <w:ilvl w:val="0"/>
          <w:numId w:val="37"/>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Name</w:t>
      </w:r>
    </w:p>
    <w:p w14:paraId="2AC56740" w14:textId="77777777" w:rsidR="000B35F1" w:rsidRPr="000B35F1" w:rsidRDefault="000B35F1" w:rsidP="000B35F1">
      <w:pPr>
        <w:numPr>
          <w:ilvl w:val="0"/>
          <w:numId w:val="37"/>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Gender</w:t>
      </w:r>
    </w:p>
    <w:p w14:paraId="7216DE7C" w14:textId="77777777" w:rsidR="000B35F1" w:rsidRPr="000B35F1" w:rsidRDefault="000B35F1" w:rsidP="000B35F1">
      <w:pPr>
        <w:numPr>
          <w:ilvl w:val="0"/>
          <w:numId w:val="37"/>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Age</w:t>
      </w:r>
    </w:p>
    <w:p w14:paraId="72622BE3" w14:textId="77777777" w:rsidR="000B35F1" w:rsidRPr="000B35F1" w:rsidRDefault="000B35F1" w:rsidP="000B35F1">
      <w:pPr>
        <w:numPr>
          <w:ilvl w:val="0"/>
          <w:numId w:val="37"/>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Areas of expertise </w:t>
      </w:r>
    </w:p>
    <w:p w14:paraId="3B3A9296" w14:textId="77777777" w:rsidR="000B35F1" w:rsidRPr="000B35F1" w:rsidRDefault="000B35F1" w:rsidP="000B35F1">
      <w:pPr>
        <w:numPr>
          <w:ilvl w:val="0"/>
          <w:numId w:val="37"/>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The year they started teaching in GNGC commencement </w:t>
      </w:r>
    </w:p>
    <w:p w14:paraId="5116465A" w14:textId="77777777" w:rsidR="000B35F1" w:rsidRPr="000B35F1" w:rsidRDefault="000B35F1" w:rsidP="000B35F1">
      <w:pPr>
        <w:spacing w:line="240" w:lineRule="auto"/>
        <w:contextualSpacing w:val="0"/>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w:t>
      </w:r>
    </w:p>
    <w:p w14:paraId="5E95DDEF" w14:textId="77777777" w:rsidR="000B35F1" w:rsidRPr="000B35F1" w:rsidRDefault="000B35F1" w:rsidP="000B35F1">
      <w:pPr>
        <w:spacing w:line="240" w:lineRule="auto"/>
        <w:ind w:left="540"/>
        <w:contextualSpacing w:val="0"/>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Table-name:    Basic information about students </w:t>
      </w:r>
    </w:p>
    <w:p w14:paraId="3670019A" w14:textId="77777777" w:rsidR="000B35F1" w:rsidRPr="000B35F1" w:rsidRDefault="000B35F1" w:rsidP="000B35F1">
      <w:pPr>
        <w:numPr>
          <w:ilvl w:val="0"/>
          <w:numId w:val="38"/>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Identified by the unique student ID</w:t>
      </w:r>
    </w:p>
    <w:p w14:paraId="01FA3A61" w14:textId="77777777" w:rsidR="000B35F1" w:rsidRPr="000B35F1" w:rsidRDefault="000B35F1" w:rsidP="000B35F1">
      <w:pPr>
        <w:numPr>
          <w:ilvl w:val="0"/>
          <w:numId w:val="38"/>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Basic demographic data</w:t>
      </w:r>
    </w:p>
    <w:p w14:paraId="779E4F03" w14:textId="77777777" w:rsidR="000B35F1" w:rsidRPr="000B35F1" w:rsidRDefault="000B35F1" w:rsidP="000B35F1">
      <w:pPr>
        <w:numPr>
          <w:ilvl w:val="1"/>
          <w:numId w:val="38"/>
        </w:numPr>
        <w:spacing w:line="240" w:lineRule="auto"/>
        <w:ind w:left="162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Year and month of birth </w:t>
      </w:r>
    </w:p>
    <w:p w14:paraId="0F4A13A4" w14:textId="77777777" w:rsidR="000B35F1" w:rsidRPr="000B35F1" w:rsidRDefault="000B35F1" w:rsidP="000B35F1">
      <w:pPr>
        <w:numPr>
          <w:ilvl w:val="1"/>
          <w:numId w:val="38"/>
        </w:numPr>
        <w:spacing w:line="240" w:lineRule="auto"/>
        <w:ind w:left="162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Gender  </w:t>
      </w:r>
    </w:p>
    <w:p w14:paraId="27E03433" w14:textId="77777777" w:rsidR="000B35F1" w:rsidRPr="000B35F1" w:rsidRDefault="000B35F1" w:rsidP="000B35F1">
      <w:pPr>
        <w:numPr>
          <w:ilvl w:val="1"/>
          <w:numId w:val="38"/>
        </w:numPr>
        <w:spacing w:line="240" w:lineRule="auto"/>
        <w:ind w:left="162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Country of birth</w:t>
      </w:r>
    </w:p>
    <w:p w14:paraId="5F3F5627" w14:textId="77777777" w:rsidR="000B35F1" w:rsidRPr="000B35F1" w:rsidRDefault="000B35F1" w:rsidP="000B35F1">
      <w:pPr>
        <w:numPr>
          <w:ilvl w:val="1"/>
          <w:numId w:val="38"/>
        </w:numPr>
        <w:spacing w:line="240" w:lineRule="auto"/>
        <w:ind w:left="162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Start date of enrolment </w:t>
      </w:r>
    </w:p>
    <w:p w14:paraId="6D84C27F" w14:textId="6E145F5D" w:rsidR="000B35F1" w:rsidRDefault="000B35F1" w:rsidP="00780439">
      <w:pPr>
        <w:numPr>
          <w:ilvl w:val="1"/>
          <w:numId w:val="38"/>
        </w:numPr>
        <w:spacing w:line="240" w:lineRule="auto"/>
        <w:ind w:left="162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End date of </w:t>
      </w:r>
      <w:r>
        <w:rPr>
          <w:rFonts w:ascii="Calibri" w:eastAsia="Times New Roman" w:hAnsi="Calibri" w:cs="Calibri"/>
          <w:color w:val="auto"/>
          <w:sz w:val="22"/>
          <w:szCs w:val="22"/>
          <w:lang w:val="en-AU" w:eastAsia="en-AU"/>
        </w:rPr>
        <w:t>enrolment</w:t>
      </w:r>
      <w:r w:rsidRPr="000B35F1">
        <w:rPr>
          <w:rFonts w:ascii="Calibri" w:eastAsia="Times New Roman" w:hAnsi="Calibri" w:cs="Calibri"/>
          <w:color w:val="auto"/>
          <w:sz w:val="22"/>
          <w:szCs w:val="22"/>
          <w:lang w:val="en-AU" w:eastAsia="en-AU"/>
        </w:rPr>
        <w:t> </w:t>
      </w:r>
    </w:p>
    <w:p w14:paraId="1E9B547E" w14:textId="77777777" w:rsidR="000B35F1" w:rsidRPr="000B35F1" w:rsidRDefault="000B35F1" w:rsidP="000B35F1">
      <w:pPr>
        <w:spacing w:line="240" w:lineRule="auto"/>
        <w:ind w:left="1620"/>
        <w:contextualSpacing w:val="0"/>
        <w:textAlignment w:val="center"/>
        <w:rPr>
          <w:rFonts w:ascii="Calibri" w:eastAsia="Times New Roman" w:hAnsi="Calibri" w:cs="Calibri"/>
          <w:color w:val="auto"/>
          <w:sz w:val="22"/>
          <w:szCs w:val="22"/>
          <w:lang w:val="en-AU" w:eastAsia="en-AU"/>
        </w:rPr>
      </w:pPr>
    </w:p>
    <w:p w14:paraId="19268663" w14:textId="77777777" w:rsidR="000B35F1" w:rsidRPr="000B35F1" w:rsidRDefault="000B35F1" w:rsidP="000B35F1">
      <w:pPr>
        <w:spacing w:line="240" w:lineRule="auto"/>
        <w:ind w:left="540"/>
        <w:contextualSpacing w:val="0"/>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And student course experience information </w:t>
      </w:r>
    </w:p>
    <w:p w14:paraId="75FE4E5E" w14:textId="77777777" w:rsidR="000B35F1" w:rsidRPr="000B35F1" w:rsidRDefault="000B35F1" w:rsidP="00D955CF">
      <w:pPr>
        <w:spacing w:line="240" w:lineRule="auto"/>
        <w:ind w:left="54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 For each time a class/unit of a course is offered, we will create a class roll. </w:t>
      </w:r>
    </w:p>
    <w:p w14:paraId="38115426" w14:textId="77777777" w:rsidR="000B35F1" w:rsidRPr="000B35F1" w:rsidRDefault="000B35F1" w:rsidP="000B35F1">
      <w:pPr>
        <w:spacing w:line="240" w:lineRule="auto"/>
        <w:ind w:left="540"/>
        <w:contextualSpacing w:val="0"/>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Table-name:    Class roll</w:t>
      </w:r>
    </w:p>
    <w:p w14:paraId="0BD61425" w14:textId="7795D814" w:rsidR="000B35F1" w:rsidRPr="000B35F1" w:rsidRDefault="000B35F1" w:rsidP="000B35F1">
      <w:pPr>
        <w:numPr>
          <w:ilvl w:val="0"/>
          <w:numId w:val="40"/>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Start date (Semester - Quad-semester </w:t>
      </w:r>
      <w:r w:rsidR="00D955CF" w:rsidRPr="000B35F1">
        <w:rPr>
          <w:rFonts w:ascii="Calibri" w:eastAsia="Times New Roman" w:hAnsi="Calibri" w:cs="Calibri"/>
          <w:color w:val="auto"/>
          <w:sz w:val="22"/>
          <w:szCs w:val="22"/>
          <w:lang w:val="en-AU" w:eastAsia="en-AU"/>
        </w:rPr>
        <w:t>unit)</w:t>
      </w:r>
      <w:r w:rsidRPr="000B35F1">
        <w:rPr>
          <w:rFonts w:ascii="Calibri" w:eastAsia="Times New Roman" w:hAnsi="Calibri" w:cs="Calibri"/>
          <w:color w:val="auto"/>
          <w:sz w:val="22"/>
          <w:szCs w:val="22"/>
          <w:lang w:val="en-AU" w:eastAsia="en-AU"/>
        </w:rPr>
        <w:t xml:space="preserve"> </w:t>
      </w:r>
    </w:p>
    <w:p w14:paraId="2ECF76DB" w14:textId="2E280BAE" w:rsidR="000B35F1" w:rsidRPr="000B35F1" w:rsidRDefault="000B35F1" w:rsidP="000B35F1">
      <w:pPr>
        <w:numPr>
          <w:ilvl w:val="0"/>
          <w:numId w:val="40"/>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End date </w:t>
      </w:r>
      <w:r w:rsidR="00D955CF" w:rsidRPr="000B35F1">
        <w:rPr>
          <w:rFonts w:ascii="Calibri" w:eastAsia="Times New Roman" w:hAnsi="Calibri" w:cs="Calibri"/>
          <w:color w:val="auto"/>
          <w:sz w:val="22"/>
          <w:szCs w:val="22"/>
          <w:lang w:val="en-AU" w:eastAsia="en-AU"/>
        </w:rPr>
        <w:t>(Semester</w:t>
      </w:r>
      <w:r w:rsidRPr="000B35F1">
        <w:rPr>
          <w:rFonts w:ascii="Calibri" w:eastAsia="Times New Roman" w:hAnsi="Calibri" w:cs="Calibri"/>
          <w:color w:val="auto"/>
          <w:sz w:val="22"/>
          <w:szCs w:val="22"/>
          <w:lang w:val="en-AU" w:eastAsia="en-AU"/>
        </w:rPr>
        <w:t xml:space="preserve"> - Quad-semester </w:t>
      </w:r>
      <w:r w:rsidR="00D955CF" w:rsidRPr="000B35F1">
        <w:rPr>
          <w:rFonts w:ascii="Calibri" w:eastAsia="Times New Roman" w:hAnsi="Calibri" w:cs="Calibri"/>
          <w:color w:val="auto"/>
          <w:sz w:val="22"/>
          <w:szCs w:val="22"/>
          <w:lang w:val="en-AU" w:eastAsia="en-AU"/>
        </w:rPr>
        <w:t>unit)</w:t>
      </w:r>
    </w:p>
    <w:p w14:paraId="680F77DD" w14:textId="77777777" w:rsidR="000B35F1" w:rsidRPr="000B35F1" w:rsidRDefault="000B35F1" w:rsidP="000B35F1">
      <w:pPr>
        <w:numPr>
          <w:ilvl w:val="0"/>
          <w:numId w:val="40"/>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The line the class was offered </w:t>
      </w:r>
    </w:p>
    <w:p w14:paraId="34763DFD" w14:textId="77777777" w:rsidR="000B35F1" w:rsidRPr="000B35F1" w:rsidRDefault="000B35F1" w:rsidP="000B35F1">
      <w:pPr>
        <w:numPr>
          <w:ilvl w:val="0"/>
          <w:numId w:val="40"/>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Name of class teacher </w:t>
      </w:r>
    </w:p>
    <w:p w14:paraId="3734F18C" w14:textId="4F32DE8D" w:rsidR="000B35F1" w:rsidRPr="000B35F1" w:rsidRDefault="000B35F1" w:rsidP="000B35F1">
      <w:pPr>
        <w:numPr>
          <w:ilvl w:val="0"/>
          <w:numId w:val="40"/>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Information about the students enrolled in the class including their final </w:t>
      </w:r>
      <w:proofErr w:type="gramStart"/>
      <w:r w:rsidR="00D955CF" w:rsidRPr="000B35F1">
        <w:rPr>
          <w:rFonts w:ascii="Calibri" w:eastAsia="Times New Roman" w:hAnsi="Calibri" w:cs="Calibri"/>
          <w:color w:val="auto"/>
          <w:sz w:val="22"/>
          <w:szCs w:val="22"/>
          <w:lang w:val="en-AU" w:eastAsia="en-AU"/>
        </w:rPr>
        <w:t>grad(</w:t>
      </w:r>
      <w:proofErr w:type="gramEnd"/>
      <w:r w:rsidR="00D955CF" w:rsidRPr="000B35F1">
        <w:rPr>
          <w:rFonts w:ascii="Calibri" w:eastAsia="Times New Roman" w:hAnsi="Calibri" w:cs="Calibri"/>
          <w:color w:val="auto"/>
          <w:sz w:val="22"/>
          <w:szCs w:val="22"/>
          <w:lang w:val="en-AU" w:eastAsia="en-AU"/>
        </w:rPr>
        <w:t>in</w:t>
      </w:r>
      <w:r w:rsidRPr="000B35F1">
        <w:rPr>
          <w:rFonts w:ascii="Calibri" w:eastAsia="Times New Roman" w:hAnsi="Calibri" w:cs="Calibri"/>
          <w:color w:val="auto"/>
          <w:sz w:val="22"/>
          <w:szCs w:val="22"/>
          <w:lang w:val="en-AU" w:eastAsia="en-AU"/>
        </w:rPr>
        <w:t xml:space="preserve"> numerical format- percentage )</w:t>
      </w:r>
    </w:p>
    <w:p w14:paraId="05234B26" w14:textId="77777777" w:rsidR="000B35F1" w:rsidRPr="000B35F1" w:rsidRDefault="000B35F1" w:rsidP="000B35F1">
      <w:pPr>
        <w:spacing w:line="240" w:lineRule="auto"/>
        <w:ind w:left="1080"/>
        <w:contextualSpacing w:val="0"/>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w:t>
      </w:r>
    </w:p>
    <w:p w14:paraId="3606A8A1" w14:textId="77777777" w:rsidR="000B35F1" w:rsidRPr="000B35F1" w:rsidRDefault="000B35F1" w:rsidP="000B35F1">
      <w:pPr>
        <w:spacing w:line="240" w:lineRule="auto"/>
        <w:ind w:left="540"/>
        <w:contextualSpacing w:val="0"/>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Table-name:  The students records, their experiences after enrolling in a class for a term </w:t>
      </w:r>
    </w:p>
    <w:p w14:paraId="387FE854" w14:textId="60BC11C4" w:rsidR="000B35F1" w:rsidRPr="000B35F1" w:rsidRDefault="000B35F1" w:rsidP="000B35F1">
      <w:pPr>
        <w:numPr>
          <w:ilvl w:val="0"/>
          <w:numId w:val="41"/>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Overall satisfaction with the class on a scale 1 to 5 </w:t>
      </w:r>
      <w:r w:rsidR="00D955CF" w:rsidRPr="000B35F1">
        <w:rPr>
          <w:rFonts w:ascii="Calibri" w:eastAsia="Times New Roman" w:hAnsi="Calibri" w:cs="Calibri"/>
          <w:color w:val="auto"/>
          <w:sz w:val="22"/>
          <w:szCs w:val="22"/>
          <w:lang w:val="en-AU" w:eastAsia="en-AU"/>
        </w:rPr>
        <w:t>(5</w:t>
      </w:r>
      <w:r w:rsidRPr="000B35F1">
        <w:rPr>
          <w:rFonts w:ascii="Calibri" w:eastAsia="Times New Roman" w:hAnsi="Calibri" w:cs="Calibri"/>
          <w:color w:val="auto"/>
          <w:sz w:val="22"/>
          <w:szCs w:val="22"/>
          <w:lang w:val="en-AU" w:eastAsia="en-AU"/>
        </w:rPr>
        <w:t xml:space="preserve"> is the </w:t>
      </w:r>
      <w:r w:rsidR="00D955CF" w:rsidRPr="000B35F1">
        <w:rPr>
          <w:rFonts w:ascii="Calibri" w:eastAsia="Times New Roman" w:hAnsi="Calibri" w:cs="Calibri"/>
          <w:color w:val="auto"/>
          <w:sz w:val="22"/>
          <w:szCs w:val="22"/>
          <w:lang w:val="en-AU" w:eastAsia="en-AU"/>
        </w:rPr>
        <w:t>highest)</w:t>
      </w:r>
    </w:p>
    <w:p w14:paraId="1E00AF11" w14:textId="3D13D865" w:rsidR="000B35F1" w:rsidRPr="000B35F1" w:rsidRDefault="000B35F1" w:rsidP="000B35F1">
      <w:pPr>
        <w:numPr>
          <w:ilvl w:val="0"/>
          <w:numId w:val="41"/>
        </w:numPr>
        <w:spacing w:line="240" w:lineRule="auto"/>
        <w:ind w:left="108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An overall ranking of the class teacher </w:t>
      </w:r>
      <w:r w:rsidR="00D955CF" w:rsidRPr="000B35F1">
        <w:rPr>
          <w:rFonts w:ascii="Calibri" w:eastAsia="Times New Roman" w:hAnsi="Calibri" w:cs="Calibri"/>
          <w:color w:val="auto"/>
          <w:sz w:val="22"/>
          <w:szCs w:val="22"/>
          <w:lang w:val="en-AU" w:eastAsia="en-AU"/>
        </w:rPr>
        <w:t>(5</w:t>
      </w:r>
      <w:r w:rsidRPr="000B35F1">
        <w:rPr>
          <w:rFonts w:ascii="Calibri" w:eastAsia="Times New Roman" w:hAnsi="Calibri" w:cs="Calibri"/>
          <w:color w:val="auto"/>
          <w:sz w:val="22"/>
          <w:szCs w:val="22"/>
          <w:lang w:val="en-AU" w:eastAsia="en-AU"/>
        </w:rPr>
        <w:t xml:space="preserve"> is the highest)</w:t>
      </w:r>
    </w:p>
    <w:p w14:paraId="1B48DCC5" w14:textId="77777777" w:rsidR="000B35F1" w:rsidRPr="000B35F1" w:rsidRDefault="000B35F1" w:rsidP="000B35F1">
      <w:pPr>
        <w:spacing w:line="240" w:lineRule="auto"/>
        <w:ind w:left="1080"/>
        <w:contextualSpacing w:val="0"/>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w:t>
      </w:r>
    </w:p>
    <w:p w14:paraId="554A30E1" w14:textId="77777777" w:rsidR="000B35F1" w:rsidRPr="000B35F1" w:rsidRDefault="000B35F1" w:rsidP="000B35F1">
      <w:pPr>
        <w:spacing w:line="240" w:lineRule="auto"/>
        <w:ind w:left="540"/>
        <w:contextualSpacing w:val="0"/>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Table-name:  The list of skills that the student has acquired from this class</w:t>
      </w:r>
    </w:p>
    <w:p w14:paraId="1A42143D" w14:textId="77777777" w:rsidR="000B35F1" w:rsidRPr="000B35F1" w:rsidRDefault="000B35F1" w:rsidP="000B35F1">
      <w:pPr>
        <w:numPr>
          <w:ilvl w:val="0"/>
          <w:numId w:val="42"/>
        </w:numPr>
        <w:spacing w:line="240" w:lineRule="auto"/>
        <w:ind w:left="162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Each skill needs 2 self-assessment values:</w:t>
      </w:r>
    </w:p>
    <w:p w14:paraId="740F1C3C" w14:textId="78D95719" w:rsidR="000B35F1" w:rsidRPr="000B35F1" w:rsidRDefault="000B35F1" w:rsidP="000B35F1">
      <w:pPr>
        <w:numPr>
          <w:ilvl w:val="1"/>
          <w:numId w:val="42"/>
        </w:numPr>
        <w:spacing w:line="240" w:lineRule="auto"/>
        <w:ind w:left="2160"/>
        <w:contextualSpacing w:val="0"/>
        <w:textAlignment w:val="center"/>
        <w:rPr>
          <w:rFonts w:ascii="Calibri" w:eastAsia="Times New Roman" w:hAnsi="Calibri" w:cs="Calibri"/>
          <w:color w:val="auto"/>
          <w:sz w:val="22"/>
          <w:szCs w:val="22"/>
          <w:lang w:val="en-AU" w:eastAsia="en-AU"/>
        </w:rPr>
      </w:pPr>
      <w:r w:rsidRPr="000B35F1">
        <w:rPr>
          <w:rFonts w:ascii="Calibri" w:eastAsia="Times New Roman" w:hAnsi="Calibri" w:cs="Calibri"/>
          <w:color w:val="auto"/>
          <w:sz w:val="22"/>
          <w:szCs w:val="22"/>
          <w:lang w:val="en-AU" w:eastAsia="en-AU"/>
        </w:rPr>
        <w:t xml:space="preserve">The rank of a skill before the class and the rank of the same skill up on the course completion </w:t>
      </w:r>
      <w:r w:rsidR="00D955CF" w:rsidRPr="000B35F1">
        <w:rPr>
          <w:rFonts w:ascii="Calibri" w:eastAsia="Times New Roman" w:hAnsi="Calibri" w:cs="Calibri"/>
          <w:color w:val="auto"/>
          <w:sz w:val="22"/>
          <w:szCs w:val="22"/>
          <w:lang w:val="en-AU" w:eastAsia="en-AU"/>
        </w:rPr>
        <w:t>(on</w:t>
      </w:r>
      <w:r w:rsidRPr="000B35F1">
        <w:rPr>
          <w:rFonts w:ascii="Calibri" w:eastAsia="Times New Roman" w:hAnsi="Calibri" w:cs="Calibri"/>
          <w:color w:val="auto"/>
          <w:sz w:val="22"/>
          <w:szCs w:val="22"/>
          <w:lang w:val="en-AU" w:eastAsia="en-AU"/>
        </w:rPr>
        <w:t xml:space="preserve"> a scale of 1-zero knowledge, 2-beginner, 3-intermediate, 4-advanced, 5-professional  </w:t>
      </w:r>
    </w:p>
    <w:p w14:paraId="5C2AEA04" w14:textId="77777777" w:rsidR="000B35F1" w:rsidRDefault="000B35F1" w:rsidP="00D72B36">
      <w:pPr>
        <w:pStyle w:val="Subtitle"/>
        <w:rPr>
          <w:color w:val="75BDA7" w:themeColor="accent3"/>
        </w:rPr>
      </w:pPr>
    </w:p>
    <w:p w14:paraId="53BEB0A3" w14:textId="77777777" w:rsidR="00D955CF" w:rsidRDefault="00D955CF" w:rsidP="00D72B36">
      <w:pPr>
        <w:pStyle w:val="Subtitle"/>
        <w:rPr>
          <w:color w:val="75BDA7" w:themeColor="accent3"/>
        </w:rPr>
      </w:pPr>
    </w:p>
    <w:p w14:paraId="202D9C00" w14:textId="7DB92C38" w:rsidR="00065BA3" w:rsidRDefault="00D955CF" w:rsidP="00D96300">
      <w:pPr>
        <w:pStyle w:val="Page"/>
      </w:pPr>
      <w:r>
        <w:lastRenderedPageBreak/>
        <w:t xml:space="preserve">Database Design Justification </w:t>
      </w:r>
      <w:r w:rsidR="00D96300">
        <w:t>A</w:t>
      </w:r>
    </w:p>
    <w:p w14:paraId="2D68E3B5" w14:textId="43E26DE2" w:rsidR="00D96300" w:rsidRDefault="00D96300" w:rsidP="00D96300">
      <w:pPr>
        <w:pStyle w:val="Subtitle"/>
      </w:pPr>
      <w:r>
        <w:t xml:space="preserve">Tables </w:t>
      </w:r>
    </w:p>
    <w:p w14:paraId="609E5596" w14:textId="77777777" w:rsidR="00D96300" w:rsidRPr="00594491" w:rsidRDefault="00D96300" w:rsidP="00D96300">
      <w:pPr>
        <w:rPr>
          <w:rStyle w:val="Strong"/>
        </w:rPr>
      </w:pPr>
    </w:p>
    <w:p w14:paraId="61C0AC51" w14:textId="569DB8F4" w:rsidR="00D96300" w:rsidRDefault="006C3814" w:rsidP="00D01B4A">
      <w:pPr>
        <w:pStyle w:val="ContactInfo"/>
        <w:numPr>
          <w:ilvl w:val="0"/>
          <w:numId w:val="44"/>
        </w:numPr>
        <w:rPr>
          <w:rStyle w:val="Strong"/>
        </w:rPr>
      </w:pPr>
      <w:r w:rsidRPr="00594491">
        <w:rPr>
          <w:rStyle w:val="Strong"/>
        </w:rPr>
        <w:t>Facility Table</w:t>
      </w:r>
    </w:p>
    <w:p w14:paraId="7BCD5C2D" w14:textId="788287C9" w:rsidR="00D01B4A" w:rsidRPr="00594491" w:rsidRDefault="00D01B4A" w:rsidP="00D01B4A">
      <w:pPr>
        <w:pStyle w:val="ListParagraph"/>
        <w:numPr>
          <w:ilvl w:val="1"/>
          <w:numId w:val="44"/>
        </w:numPr>
        <w:rPr>
          <w:rStyle w:val="Strong"/>
        </w:rPr>
      </w:pPr>
      <w:r>
        <w:rPr>
          <w:rStyle w:val="Strong"/>
        </w:rPr>
        <w:t>The facility table is simple and only contains a primary key identifier and faculty name. This purpose of this table is to simulate the logical process of a school database in which the facilities i.e. technology, sciences, are a higher category then classes which is a higher category then units. The overall reasoning behind this table is to have a unique ID that can later identify other data from the facility.</w:t>
      </w:r>
      <w:r w:rsidR="004635AB">
        <w:rPr>
          <w:rStyle w:val="Strong"/>
        </w:rPr>
        <w:t xml:space="preserve"> E.G. find all </w:t>
      </w:r>
      <w:r w:rsidR="00393730">
        <w:rPr>
          <w:rStyle w:val="Strong"/>
        </w:rPr>
        <w:t xml:space="preserve">students in the technology facility </w:t>
      </w:r>
    </w:p>
    <w:p w14:paraId="4FE7A58E" w14:textId="275DE61D" w:rsidR="006C3814" w:rsidRDefault="006C3814" w:rsidP="00D01B4A">
      <w:pPr>
        <w:pStyle w:val="ContactInfo"/>
        <w:numPr>
          <w:ilvl w:val="0"/>
          <w:numId w:val="44"/>
        </w:numPr>
        <w:rPr>
          <w:rStyle w:val="Strong"/>
        </w:rPr>
      </w:pPr>
      <w:r w:rsidRPr="00594491">
        <w:rPr>
          <w:rStyle w:val="Strong"/>
        </w:rPr>
        <w:t xml:space="preserve">Semesters Table </w:t>
      </w:r>
    </w:p>
    <w:p w14:paraId="5851BFC6" w14:textId="0A245DB3" w:rsidR="00D01B4A" w:rsidRPr="00594491" w:rsidRDefault="00D01B4A" w:rsidP="00D01B4A">
      <w:pPr>
        <w:pStyle w:val="ListParagraph"/>
        <w:numPr>
          <w:ilvl w:val="1"/>
          <w:numId w:val="44"/>
        </w:numPr>
        <w:rPr>
          <w:rStyle w:val="Strong"/>
        </w:rPr>
      </w:pPr>
      <w:r>
        <w:rPr>
          <w:rStyle w:val="Strong"/>
        </w:rPr>
        <w:t xml:space="preserve">The reasoning behind this table apart from accurately simulating a school database is to </w:t>
      </w:r>
      <w:r w:rsidR="004635AB">
        <w:rPr>
          <w:rStyle w:val="Strong"/>
        </w:rPr>
        <w:t xml:space="preserve">link experiences to a specific </w:t>
      </w:r>
      <w:proofErr w:type="gramStart"/>
      <w:r w:rsidR="004635AB">
        <w:rPr>
          <w:rStyle w:val="Strong"/>
        </w:rPr>
        <w:t>time period</w:t>
      </w:r>
      <w:proofErr w:type="gramEnd"/>
      <w:r w:rsidR="004635AB">
        <w:rPr>
          <w:rStyle w:val="Strong"/>
        </w:rPr>
        <w:t xml:space="preserve">, in this case after the first semester. This table also allows skills, classes and units to be references within a specific semester. The structure includes a start, end </w:t>
      </w:r>
      <w:r w:rsidR="00393730">
        <w:rPr>
          <w:rStyle w:val="Strong"/>
        </w:rPr>
        <w:t>and</w:t>
      </w:r>
      <w:r w:rsidR="004635AB">
        <w:rPr>
          <w:rStyle w:val="Strong"/>
        </w:rPr>
        <w:t xml:space="preserve"> intimidate dates to reference other information.</w:t>
      </w:r>
      <w:r w:rsidR="00393730">
        <w:rPr>
          <w:rStyle w:val="Strong"/>
        </w:rPr>
        <w:t xml:space="preserve"> E.G. The classes table includes which semester the class starts and ends in</w:t>
      </w:r>
      <w:r w:rsidR="00F510BB">
        <w:rPr>
          <w:rStyle w:val="Strong"/>
        </w:rPr>
        <w:t xml:space="preserve"> from the semesters table.</w:t>
      </w:r>
    </w:p>
    <w:p w14:paraId="2548495C" w14:textId="77777777" w:rsidR="00D96300" w:rsidRPr="00594491" w:rsidRDefault="00D96300" w:rsidP="00594491">
      <w:pPr>
        <w:pStyle w:val="ContactInfo"/>
        <w:rPr>
          <w:rStyle w:val="Strong"/>
        </w:rPr>
      </w:pPr>
    </w:p>
    <w:p w14:paraId="4DA90483" w14:textId="61331168" w:rsidR="006C3814" w:rsidRPr="00594491" w:rsidRDefault="006C3814" w:rsidP="00D01B4A">
      <w:pPr>
        <w:pStyle w:val="ContactInfo"/>
        <w:numPr>
          <w:ilvl w:val="0"/>
          <w:numId w:val="44"/>
        </w:numPr>
        <w:rPr>
          <w:rStyle w:val="Strong"/>
        </w:rPr>
      </w:pPr>
      <w:r w:rsidRPr="00594491">
        <w:rPr>
          <w:rStyle w:val="Strong"/>
        </w:rPr>
        <w:t xml:space="preserve">Classes Table </w:t>
      </w:r>
    </w:p>
    <w:p w14:paraId="67973D78" w14:textId="73DBBBC6" w:rsidR="004635AB" w:rsidRPr="00594491" w:rsidRDefault="004635AB" w:rsidP="009D04AE">
      <w:pPr>
        <w:pStyle w:val="ListParagraph"/>
        <w:numPr>
          <w:ilvl w:val="1"/>
          <w:numId w:val="44"/>
        </w:numPr>
        <w:rPr>
          <w:rStyle w:val="Strong"/>
        </w:rPr>
      </w:pPr>
      <w:r>
        <w:rPr>
          <w:rStyle w:val="Strong"/>
        </w:rPr>
        <w:t xml:space="preserve">The class table has the class name, number, id, the class line and other foreign keys referenced from the semesters, units and skills tables. </w:t>
      </w:r>
      <w:r w:rsidR="00393730">
        <w:rPr>
          <w:rStyle w:val="Strong"/>
        </w:rPr>
        <w:t>E.G. The classes table stores the name of different classes, the students on the class roll within the classes.</w:t>
      </w:r>
      <w:r w:rsidR="00A0374B">
        <w:rPr>
          <w:rStyle w:val="Strong"/>
        </w:rPr>
        <w:t xml:space="preserve"> The skills, units and related intermediate tables link more directly to the classes table which is why it is situated where it is.</w:t>
      </w:r>
    </w:p>
    <w:p w14:paraId="2E69100C" w14:textId="5C68CC6D" w:rsidR="006C3814" w:rsidRDefault="006C3814" w:rsidP="00D01B4A">
      <w:pPr>
        <w:pStyle w:val="ContactInfo"/>
        <w:numPr>
          <w:ilvl w:val="0"/>
          <w:numId w:val="44"/>
        </w:numPr>
        <w:rPr>
          <w:rStyle w:val="Strong"/>
        </w:rPr>
      </w:pPr>
      <w:r w:rsidRPr="00594491">
        <w:rPr>
          <w:rStyle w:val="Strong"/>
        </w:rPr>
        <w:t>Units Table</w:t>
      </w:r>
    </w:p>
    <w:p w14:paraId="18EECF11" w14:textId="033B67C1" w:rsidR="00D96300" w:rsidRDefault="00393730" w:rsidP="00FA0AAC">
      <w:pPr>
        <w:pStyle w:val="ListParagraph"/>
        <w:numPr>
          <w:ilvl w:val="1"/>
          <w:numId w:val="44"/>
        </w:numPr>
        <w:rPr>
          <w:rStyle w:val="Strong"/>
        </w:rPr>
      </w:pPr>
      <w:r>
        <w:rPr>
          <w:rStyle w:val="Strong"/>
        </w:rPr>
        <w:t>The Units table structure consists of the unit name and unit id but also incorporates links to skills</w:t>
      </w:r>
      <w:r w:rsidR="00135B6B">
        <w:rPr>
          <w:rStyle w:val="Strong"/>
        </w:rPr>
        <w:t>,</w:t>
      </w:r>
      <w:r>
        <w:rPr>
          <w:rStyle w:val="Strong"/>
        </w:rPr>
        <w:t xml:space="preserve"> </w:t>
      </w:r>
      <w:r w:rsidR="00135B6B">
        <w:rPr>
          <w:rStyle w:val="Strong"/>
        </w:rPr>
        <w:t>classes</w:t>
      </w:r>
      <w:r>
        <w:rPr>
          <w:rStyle w:val="Strong"/>
        </w:rPr>
        <w:t xml:space="preserve"> and other foreign tables. </w:t>
      </w:r>
      <w:r w:rsidR="00A0374B">
        <w:rPr>
          <w:rStyle w:val="Strong"/>
        </w:rPr>
        <w:t>This table provides the units for the classes and will be used in the following way. E.G. show all students who take a specific unit.</w:t>
      </w:r>
    </w:p>
    <w:p w14:paraId="5A719968" w14:textId="1C8A8ADB" w:rsidR="006C3814" w:rsidRPr="00594491" w:rsidRDefault="006C3814" w:rsidP="00D01B4A">
      <w:pPr>
        <w:pStyle w:val="ContactInfo"/>
        <w:numPr>
          <w:ilvl w:val="0"/>
          <w:numId w:val="44"/>
        </w:numPr>
        <w:rPr>
          <w:rStyle w:val="Strong"/>
        </w:rPr>
      </w:pPr>
      <w:r w:rsidRPr="00594491">
        <w:rPr>
          <w:rStyle w:val="Strong"/>
        </w:rPr>
        <w:t>Skills Table</w:t>
      </w:r>
    </w:p>
    <w:p w14:paraId="09FDB892" w14:textId="5A8A856D" w:rsidR="00D96300" w:rsidRDefault="00A0374B" w:rsidP="00F510BB">
      <w:pPr>
        <w:pStyle w:val="ListParagraph"/>
        <w:numPr>
          <w:ilvl w:val="1"/>
          <w:numId w:val="44"/>
        </w:numPr>
        <w:rPr>
          <w:rStyle w:val="Strong"/>
        </w:rPr>
      </w:pPr>
      <w:r>
        <w:rPr>
          <w:rStyle w:val="Strong"/>
        </w:rPr>
        <w:t xml:space="preserve">The skills table simply features the skill ID and name </w:t>
      </w:r>
      <w:r w:rsidR="00B31071">
        <w:rPr>
          <w:rStyle w:val="Strong"/>
        </w:rPr>
        <w:t xml:space="preserve">as well as </w:t>
      </w:r>
      <w:r>
        <w:rPr>
          <w:rStyle w:val="Strong"/>
        </w:rPr>
        <w:t>other foreign keys</w:t>
      </w:r>
      <w:r w:rsidR="00B31071">
        <w:rPr>
          <w:rStyle w:val="Strong"/>
        </w:rPr>
        <w:t>. The purpose is to store the skills obtained from completing specific units which in turn are linked to classes, all through foreign keys.</w:t>
      </w:r>
      <w:r w:rsidR="00EF187B">
        <w:rPr>
          <w:rStyle w:val="Strong"/>
        </w:rPr>
        <w:t xml:space="preserve"> E.G. what skills will a student obtain by completing a specific course?</w:t>
      </w:r>
    </w:p>
    <w:p w14:paraId="2A960B72" w14:textId="2B85B771" w:rsidR="00B31071" w:rsidRDefault="00B31071" w:rsidP="00B31071">
      <w:pPr>
        <w:rPr>
          <w:rStyle w:val="Strong"/>
        </w:rPr>
      </w:pPr>
    </w:p>
    <w:p w14:paraId="43DB22C6" w14:textId="77777777" w:rsidR="00B31071" w:rsidRPr="00594491" w:rsidRDefault="00B31071" w:rsidP="00B31071">
      <w:pPr>
        <w:rPr>
          <w:rStyle w:val="Strong"/>
        </w:rPr>
      </w:pPr>
    </w:p>
    <w:p w14:paraId="0B62225C" w14:textId="30CAD0F3" w:rsidR="00D96300" w:rsidRDefault="006C3814" w:rsidP="00A81B73">
      <w:pPr>
        <w:pStyle w:val="ContactInfo"/>
        <w:numPr>
          <w:ilvl w:val="0"/>
          <w:numId w:val="44"/>
        </w:numPr>
        <w:rPr>
          <w:rStyle w:val="Strong"/>
        </w:rPr>
      </w:pPr>
      <w:r w:rsidRPr="00594491">
        <w:rPr>
          <w:rStyle w:val="Strong"/>
        </w:rPr>
        <w:t>Teachers Table</w:t>
      </w:r>
    </w:p>
    <w:p w14:paraId="6FBEC281" w14:textId="6EB1D917" w:rsidR="00B31071" w:rsidRPr="00594491" w:rsidRDefault="00B31071" w:rsidP="00B31071">
      <w:pPr>
        <w:pStyle w:val="ListParagraph"/>
        <w:numPr>
          <w:ilvl w:val="1"/>
          <w:numId w:val="44"/>
        </w:numPr>
        <w:rPr>
          <w:rStyle w:val="Strong"/>
        </w:rPr>
      </w:pPr>
      <w:r>
        <w:rPr>
          <w:rStyle w:val="Strong"/>
        </w:rPr>
        <w:t xml:space="preserve">The teachers table contains all the relevant attributes of teachers within the database. This table has a primary teacher ID </w:t>
      </w:r>
      <w:proofErr w:type="gramStart"/>
      <w:r>
        <w:rPr>
          <w:rStyle w:val="Strong"/>
        </w:rPr>
        <w:t>and also</w:t>
      </w:r>
      <w:proofErr w:type="gramEnd"/>
      <w:r>
        <w:rPr>
          <w:rStyle w:val="Strong"/>
        </w:rPr>
        <w:t xml:space="preserve"> links teachers to the class roll.</w:t>
      </w:r>
      <w:r w:rsidR="008B3CE8">
        <w:rPr>
          <w:rStyle w:val="Strong"/>
        </w:rPr>
        <w:t xml:space="preserve"> </w:t>
      </w:r>
      <w:r w:rsidR="00EF187B">
        <w:rPr>
          <w:rStyle w:val="Strong"/>
        </w:rPr>
        <w:t xml:space="preserve">E.G. What is the first name and last name of </w:t>
      </w:r>
      <w:proofErr w:type="gramStart"/>
      <w:r w:rsidR="00EF187B">
        <w:rPr>
          <w:rStyle w:val="Strong"/>
        </w:rPr>
        <w:t>all of</w:t>
      </w:r>
      <w:proofErr w:type="gramEnd"/>
      <w:r w:rsidR="00EF187B">
        <w:rPr>
          <w:rStyle w:val="Strong"/>
        </w:rPr>
        <w:t xml:space="preserve"> the teachers.</w:t>
      </w:r>
    </w:p>
    <w:p w14:paraId="70BCEE16" w14:textId="15C0F128" w:rsidR="006C3814" w:rsidRDefault="006C3814" w:rsidP="00D01B4A">
      <w:pPr>
        <w:pStyle w:val="ContactInfo"/>
        <w:numPr>
          <w:ilvl w:val="0"/>
          <w:numId w:val="44"/>
        </w:numPr>
        <w:rPr>
          <w:rStyle w:val="Strong"/>
        </w:rPr>
      </w:pPr>
      <w:r w:rsidRPr="00594491">
        <w:rPr>
          <w:rStyle w:val="Strong"/>
        </w:rPr>
        <w:t xml:space="preserve">Students Table </w:t>
      </w:r>
    </w:p>
    <w:p w14:paraId="25F044A1" w14:textId="38EBBD3E" w:rsidR="00B31071" w:rsidRPr="00594491" w:rsidRDefault="00B31071" w:rsidP="00EF187B">
      <w:pPr>
        <w:pStyle w:val="ListParagraph"/>
        <w:numPr>
          <w:ilvl w:val="1"/>
          <w:numId w:val="44"/>
        </w:numPr>
        <w:rPr>
          <w:rStyle w:val="Strong"/>
        </w:rPr>
      </w:pPr>
      <w:r>
        <w:rPr>
          <w:rStyle w:val="Strong"/>
        </w:rPr>
        <w:t xml:space="preserve">The </w:t>
      </w:r>
      <w:r>
        <w:rPr>
          <w:rStyle w:val="Strong"/>
        </w:rPr>
        <w:t xml:space="preserve">students </w:t>
      </w:r>
      <w:r>
        <w:rPr>
          <w:rStyle w:val="Strong"/>
        </w:rPr>
        <w:t xml:space="preserve">table contains all the relevant attributes of </w:t>
      </w:r>
      <w:r>
        <w:rPr>
          <w:rStyle w:val="Strong"/>
        </w:rPr>
        <w:t>students</w:t>
      </w:r>
      <w:r>
        <w:rPr>
          <w:rStyle w:val="Strong"/>
        </w:rPr>
        <w:t xml:space="preserve"> within the database. This table has a primary </w:t>
      </w:r>
      <w:r>
        <w:rPr>
          <w:rStyle w:val="Strong"/>
        </w:rPr>
        <w:t>student</w:t>
      </w:r>
      <w:r>
        <w:rPr>
          <w:rStyle w:val="Strong"/>
        </w:rPr>
        <w:t xml:space="preserve"> ID </w:t>
      </w:r>
      <w:proofErr w:type="gramStart"/>
      <w:r>
        <w:rPr>
          <w:rStyle w:val="Strong"/>
        </w:rPr>
        <w:t>and also</w:t>
      </w:r>
      <w:proofErr w:type="gramEnd"/>
      <w:r>
        <w:rPr>
          <w:rStyle w:val="Strong"/>
        </w:rPr>
        <w:t xml:space="preserve"> links </w:t>
      </w:r>
      <w:r w:rsidR="008B3CE8">
        <w:rPr>
          <w:rStyle w:val="Strong"/>
        </w:rPr>
        <w:t xml:space="preserve">to both experience tables, the </w:t>
      </w:r>
      <w:r>
        <w:rPr>
          <w:rStyle w:val="Strong"/>
        </w:rPr>
        <w:t>class roll</w:t>
      </w:r>
      <w:r w:rsidR="008B3CE8">
        <w:rPr>
          <w:rStyle w:val="Strong"/>
        </w:rPr>
        <w:t xml:space="preserve"> and classes tables</w:t>
      </w:r>
      <w:r w:rsidR="00EF187B">
        <w:rPr>
          <w:rStyle w:val="Strong"/>
        </w:rPr>
        <w:t>, as this is how the database knows which students are in which class. E.G. What is the first and last name of students in the IT class with an experience ranking of 4?</w:t>
      </w:r>
    </w:p>
    <w:p w14:paraId="66322350" w14:textId="77777777" w:rsidR="00D96300" w:rsidRPr="00594491" w:rsidRDefault="00D96300" w:rsidP="00594491">
      <w:pPr>
        <w:pStyle w:val="ContactInfo"/>
        <w:rPr>
          <w:rStyle w:val="Strong"/>
        </w:rPr>
      </w:pPr>
    </w:p>
    <w:p w14:paraId="594FAB27" w14:textId="298B75C7" w:rsidR="006C3814" w:rsidRPr="00594491" w:rsidRDefault="006C3814" w:rsidP="00D01B4A">
      <w:pPr>
        <w:pStyle w:val="ContactInfo"/>
        <w:numPr>
          <w:ilvl w:val="0"/>
          <w:numId w:val="44"/>
        </w:numPr>
        <w:rPr>
          <w:rStyle w:val="Strong"/>
        </w:rPr>
      </w:pPr>
      <w:r w:rsidRPr="00594491">
        <w:rPr>
          <w:rStyle w:val="Strong"/>
        </w:rPr>
        <w:t xml:space="preserve">Experiences Table </w:t>
      </w:r>
    </w:p>
    <w:p w14:paraId="2F9C560C" w14:textId="6D3D90BA" w:rsidR="006C3814" w:rsidRDefault="00441461" w:rsidP="00EF187B">
      <w:pPr>
        <w:pStyle w:val="ListParagraph"/>
        <w:numPr>
          <w:ilvl w:val="1"/>
          <w:numId w:val="44"/>
        </w:numPr>
        <w:rPr>
          <w:rStyle w:val="Strong"/>
        </w:rPr>
      </w:pPr>
      <w:r>
        <w:rPr>
          <w:rStyle w:val="Strong"/>
        </w:rPr>
        <w:t xml:space="preserve">The experience table contains experience ranking number and id of that number for specific students from the class roll with foreign key links to specific time periods. E.G. List </w:t>
      </w:r>
      <w:proofErr w:type="gramStart"/>
      <w:r>
        <w:rPr>
          <w:rStyle w:val="Strong"/>
        </w:rPr>
        <w:t>all of</w:t>
      </w:r>
      <w:proofErr w:type="gramEnd"/>
      <w:r>
        <w:rPr>
          <w:rStyle w:val="Strong"/>
        </w:rPr>
        <w:t xml:space="preserve"> the student’s experiences after the first semester.</w:t>
      </w:r>
    </w:p>
    <w:p w14:paraId="2AE9D8B7" w14:textId="57E18558" w:rsidR="00441461" w:rsidRPr="00594491" w:rsidRDefault="00441461" w:rsidP="00441461">
      <w:pPr>
        <w:ind w:left="1080"/>
        <w:rPr>
          <w:rStyle w:val="Strong"/>
        </w:rPr>
      </w:pPr>
    </w:p>
    <w:p w14:paraId="3B7D3CF6" w14:textId="08A3DA4C" w:rsidR="006C3814" w:rsidRDefault="006C3814" w:rsidP="006C3814">
      <w:pPr>
        <w:pStyle w:val="Organization"/>
        <w:ind w:left="-878" w:firstLine="878"/>
      </w:pPr>
    </w:p>
    <w:p w14:paraId="10FA41E5" w14:textId="25B30247" w:rsidR="00D96300" w:rsidRDefault="00D96300" w:rsidP="006C3814">
      <w:pPr>
        <w:pStyle w:val="Organization"/>
        <w:ind w:left="-878" w:firstLine="878"/>
      </w:pPr>
    </w:p>
    <w:p w14:paraId="5F6B2007" w14:textId="2BB89C43" w:rsidR="00D96300" w:rsidRDefault="00D96300" w:rsidP="006C3814">
      <w:pPr>
        <w:pStyle w:val="Organization"/>
        <w:ind w:left="-878" w:firstLine="878"/>
      </w:pPr>
    </w:p>
    <w:p w14:paraId="644F8982" w14:textId="6DE632EB" w:rsidR="00D96300" w:rsidRDefault="00D96300" w:rsidP="006C3814">
      <w:pPr>
        <w:pStyle w:val="Organization"/>
        <w:ind w:left="-878" w:firstLine="878"/>
      </w:pPr>
    </w:p>
    <w:p w14:paraId="333C4B3F" w14:textId="2B1F7CB1" w:rsidR="00441461" w:rsidRDefault="00441461" w:rsidP="006C3814">
      <w:pPr>
        <w:pStyle w:val="Organization"/>
        <w:ind w:left="-878" w:firstLine="878"/>
      </w:pPr>
    </w:p>
    <w:p w14:paraId="71FF4CBE" w14:textId="6A3008EF" w:rsidR="00441461" w:rsidRDefault="00441461" w:rsidP="006C3814">
      <w:pPr>
        <w:pStyle w:val="Organization"/>
        <w:ind w:left="-878" w:firstLine="878"/>
      </w:pPr>
    </w:p>
    <w:p w14:paraId="4FD3B907" w14:textId="086E1338" w:rsidR="00441461" w:rsidRDefault="00441461" w:rsidP="006C3814">
      <w:pPr>
        <w:pStyle w:val="Organization"/>
        <w:ind w:left="-878" w:firstLine="878"/>
      </w:pPr>
    </w:p>
    <w:p w14:paraId="01E3FE60" w14:textId="77777777" w:rsidR="00441461" w:rsidRDefault="00441461" w:rsidP="006C3814">
      <w:pPr>
        <w:pStyle w:val="Organization"/>
        <w:ind w:left="-878" w:firstLine="878"/>
      </w:pPr>
    </w:p>
    <w:p w14:paraId="7795E6B8" w14:textId="4CC11A74" w:rsidR="00D96300" w:rsidRDefault="00D96300" w:rsidP="006C3814">
      <w:pPr>
        <w:pStyle w:val="Organization"/>
        <w:ind w:left="-878" w:firstLine="878"/>
      </w:pPr>
    </w:p>
    <w:p w14:paraId="2720A67D" w14:textId="2A9FD4CA" w:rsidR="00D96300" w:rsidRDefault="00D96300" w:rsidP="006C3814">
      <w:pPr>
        <w:pStyle w:val="Organization"/>
        <w:ind w:left="-878" w:firstLine="878"/>
      </w:pPr>
    </w:p>
    <w:p w14:paraId="50B318E2" w14:textId="01CE653B" w:rsidR="00D96300" w:rsidRDefault="00D96300" w:rsidP="006C3814">
      <w:pPr>
        <w:pStyle w:val="Organization"/>
        <w:ind w:left="-878" w:firstLine="878"/>
      </w:pPr>
    </w:p>
    <w:p w14:paraId="660E34B7" w14:textId="4A0937BC" w:rsidR="00D96300" w:rsidRDefault="00D96300" w:rsidP="006C3814">
      <w:pPr>
        <w:pStyle w:val="Organization"/>
        <w:ind w:left="-878" w:firstLine="878"/>
      </w:pPr>
    </w:p>
    <w:p w14:paraId="5EABFD50" w14:textId="0721D3FC" w:rsidR="00D96300" w:rsidRDefault="00D96300" w:rsidP="006C3814">
      <w:pPr>
        <w:pStyle w:val="Organization"/>
        <w:ind w:left="-878" w:firstLine="878"/>
      </w:pPr>
    </w:p>
    <w:p w14:paraId="37CE2FEE" w14:textId="7C119EF0" w:rsidR="00D96300" w:rsidRDefault="00D96300" w:rsidP="006C3814">
      <w:pPr>
        <w:pStyle w:val="Organization"/>
        <w:ind w:left="-878" w:firstLine="878"/>
      </w:pPr>
    </w:p>
    <w:p w14:paraId="4B0B6974" w14:textId="0FD9622F" w:rsidR="00D96300" w:rsidRDefault="00D96300" w:rsidP="006C3814">
      <w:pPr>
        <w:pStyle w:val="Organization"/>
        <w:ind w:left="-878" w:firstLine="878"/>
      </w:pPr>
    </w:p>
    <w:p w14:paraId="21984CCA" w14:textId="6AC69F32" w:rsidR="00D96300" w:rsidRDefault="00D96300" w:rsidP="006C3814">
      <w:pPr>
        <w:pStyle w:val="Organization"/>
        <w:ind w:left="-878" w:firstLine="878"/>
      </w:pPr>
    </w:p>
    <w:p w14:paraId="60D63BBF" w14:textId="15BEEE86" w:rsidR="00D96300" w:rsidRDefault="00D96300" w:rsidP="006C3814">
      <w:pPr>
        <w:pStyle w:val="Organization"/>
        <w:ind w:left="-878" w:firstLine="878"/>
      </w:pPr>
    </w:p>
    <w:p w14:paraId="60C61CD7" w14:textId="77777777" w:rsidR="00D96300" w:rsidRDefault="00D96300" w:rsidP="00D96300">
      <w:pPr>
        <w:pStyle w:val="Page"/>
        <w:rPr>
          <w:b/>
          <w:bCs/>
          <w:color w:val="276E8B" w:themeColor="accent1" w:themeShade="BF"/>
        </w:rPr>
      </w:pPr>
    </w:p>
    <w:p w14:paraId="37F932D6" w14:textId="5EF243B3" w:rsidR="00D96300" w:rsidRDefault="00D96300" w:rsidP="00D96300">
      <w:pPr>
        <w:pStyle w:val="Page"/>
      </w:pPr>
      <w:r>
        <w:lastRenderedPageBreak/>
        <w:t>Database Design Justification B</w:t>
      </w:r>
    </w:p>
    <w:p w14:paraId="0D4F77A6" w14:textId="658EA8DB" w:rsidR="00D96300" w:rsidRDefault="00D96300" w:rsidP="00D96300">
      <w:pPr>
        <w:pStyle w:val="Subtitle"/>
      </w:pPr>
      <w:r>
        <w:t>Intimidate Tables</w:t>
      </w:r>
    </w:p>
    <w:p w14:paraId="2CF0D5CB" w14:textId="77777777" w:rsidR="00D96300" w:rsidRPr="00441461" w:rsidRDefault="00D96300" w:rsidP="00AB6C40">
      <w:pPr>
        <w:pStyle w:val="ContactInfo"/>
        <w:rPr>
          <w:rStyle w:val="Strong"/>
        </w:rPr>
      </w:pPr>
    </w:p>
    <w:p w14:paraId="6D9F193E" w14:textId="22A64F42" w:rsidR="00D96300" w:rsidRDefault="00D96300" w:rsidP="00AB6C40">
      <w:pPr>
        <w:pStyle w:val="ContactInfo"/>
        <w:numPr>
          <w:ilvl w:val="0"/>
          <w:numId w:val="45"/>
        </w:numPr>
        <w:rPr>
          <w:rStyle w:val="Strong"/>
        </w:rPr>
      </w:pPr>
      <w:r w:rsidRPr="00441461">
        <w:rPr>
          <w:rStyle w:val="Strong"/>
        </w:rPr>
        <w:t xml:space="preserve">Classes to Units intimidate table </w:t>
      </w:r>
    </w:p>
    <w:p w14:paraId="613B50E5" w14:textId="38F3C0B6" w:rsidR="00AB6C40" w:rsidRPr="00441461" w:rsidRDefault="00AB6C40" w:rsidP="00AB6C40">
      <w:pPr>
        <w:pStyle w:val="ListParagraph"/>
        <w:numPr>
          <w:ilvl w:val="1"/>
          <w:numId w:val="45"/>
        </w:numPr>
        <w:rPr>
          <w:rStyle w:val="Strong"/>
        </w:rPr>
      </w:pPr>
      <w:r>
        <w:rPr>
          <w:rStyle w:val="Strong"/>
        </w:rPr>
        <w:t xml:space="preserve">Links classes to units as this is a many to many </w:t>
      </w:r>
      <w:proofErr w:type="gramStart"/>
      <w:r>
        <w:rPr>
          <w:rStyle w:val="Strong"/>
        </w:rPr>
        <w:t>relationship</w:t>
      </w:r>
      <w:proofErr w:type="gramEnd"/>
      <w:r>
        <w:rPr>
          <w:rStyle w:val="Strong"/>
        </w:rPr>
        <w:t>. E.G. Which units are in which classes?</w:t>
      </w:r>
    </w:p>
    <w:p w14:paraId="11BB7B26" w14:textId="77777777" w:rsidR="00D96300" w:rsidRPr="00441461" w:rsidRDefault="00D96300" w:rsidP="00AB6C40">
      <w:pPr>
        <w:pStyle w:val="ContactInfo"/>
        <w:rPr>
          <w:rStyle w:val="Strong"/>
        </w:rPr>
      </w:pPr>
    </w:p>
    <w:p w14:paraId="6CC8D4E8" w14:textId="68794417" w:rsidR="00D96300" w:rsidRDefault="00D96300" w:rsidP="00AB6C40">
      <w:pPr>
        <w:pStyle w:val="ContactInfo"/>
        <w:numPr>
          <w:ilvl w:val="0"/>
          <w:numId w:val="45"/>
        </w:numPr>
        <w:rPr>
          <w:rStyle w:val="Strong"/>
        </w:rPr>
      </w:pPr>
      <w:r w:rsidRPr="00441461">
        <w:rPr>
          <w:rStyle w:val="Strong"/>
        </w:rPr>
        <w:t>Skills to Units intimidate table</w:t>
      </w:r>
    </w:p>
    <w:p w14:paraId="0F360298" w14:textId="277F645B" w:rsidR="00AB6C40" w:rsidRPr="00441461" w:rsidRDefault="00AB6C40" w:rsidP="00AB6C40">
      <w:pPr>
        <w:pStyle w:val="ListParagraph"/>
        <w:numPr>
          <w:ilvl w:val="1"/>
          <w:numId w:val="45"/>
        </w:numPr>
        <w:rPr>
          <w:rStyle w:val="Strong"/>
        </w:rPr>
      </w:pPr>
      <w:r>
        <w:rPr>
          <w:rStyle w:val="Strong"/>
        </w:rPr>
        <w:t xml:space="preserve">Links skills to units as this is a many to many </w:t>
      </w:r>
      <w:proofErr w:type="gramStart"/>
      <w:r>
        <w:rPr>
          <w:rStyle w:val="Strong"/>
        </w:rPr>
        <w:t>relationship</w:t>
      </w:r>
      <w:proofErr w:type="gramEnd"/>
      <w:r>
        <w:rPr>
          <w:rStyle w:val="Strong"/>
        </w:rPr>
        <w:t>. E.G. which skills are obtained through a specific unit</w:t>
      </w:r>
    </w:p>
    <w:p w14:paraId="47005D3E" w14:textId="77777777" w:rsidR="00D96300" w:rsidRPr="00441461" w:rsidRDefault="00D96300" w:rsidP="00AB6C40">
      <w:pPr>
        <w:pStyle w:val="ContactInfo"/>
        <w:rPr>
          <w:rStyle w:val="Strong"/>
        </w:rPr>
      </w:pPr>
    </w:p>
    <w:p w14:paraId="7183F01A" w14:textId="0DF1496B" w:rsidR="00D96300" w:rsidRDefault="00D96300" w:rsidP="00AB6C40">
      <w:pPr>
        <w:pStyle w:val="ContactInfo"/>
        <w:numPr>
          <w:ilvl w:val="0"/>
          <w:numId w:val="45"/>
        </w:numPr>
        <w:rPr>
          <w:rStyle w:val="Strong"/>
        </w:rPr>
      </w:pPr>
      <w:r w:rsidRPr="00441461">
        <w:rPr>
          <w:rStyle w:val="Strong"/>
        </w:rPr>
        <w:t>Class Roll intimidate table</w:t>
      </w:r>
    </w:p>
    <w:p w14:paraId="21842510" w14:textId="7D180F5D" w:rsidR="00D96300" w:rsidRPr="00441461" w:rsidRDefault="00AB6C40" w:rsidP="00DB4F37">
      <w:pPr>
        <w:pStyle w:val="ListParagraph"/>
        <w:numPr>
          <w:ilvl w:val="1"/>
          <w:numId w:val="45"/>
        </w:numPr>
        <w:rPr>
          <w:rStyle w:val="Strong"/>
        </w:rPr>
      </w:pPr>
      <w:r>
        <w:rPr>
          <w:rStyle w:val="Strong"/>
        </w:rPr>
        <w:t>Links students with teachers and classes, and other relevant data. E.G. which students appear on a class roll with a specific teacher on a specific class?</w:t>
      </w:r>
    </w:p>
    <w:p w14:paraId="6A688FD7" w14:textId="5C989C5E" w:rsidR="006C3814" w:rsidRDefault="00D96300" w:rsidP="00AB6C40">
      <w:pPr>
        <w:pStyle w:val="ContactInfo"/>
        <w:numPr>
          <w:ilvl w:val="0"/>
          <w:numId w:val="45"/>
        </w:numPr>
        <w:rPr>
          <w:rStyle w:val="Strong"/>
        </w:rPr>
      </w:pPr>
      <w:r w:rsidRPr="00441461">
        <w:rPr>
          <w:rStyle w:val="Strong"/>
        </w:rPr>
        <w:t>Skills to Experiences intimidate Table</w:t>
      </w:r>
    </w:p>
    <w:p w14:paraId="65B396E4" w14:textId="20C71DB9" w:rsidR="00AB6C40" w:rsidRPr="00441461" w:rsidRDefault="00AB6C40" w:rsidP="00AB6C40">
      <w:pPr>
        <w:pStyle w:val="ListParagraph"/>
        <w:numPr>
          <w:ilvl w:val="1"/>
          <w:numId w:val="45"/>
        </w:numPr>
        <w:rPr>
          <w:rStyle w:val="Strong"/>
        </w:rPr>
      </w:pPr>
      <w:r>
        <w:rPr>
          <w:rStyle w:val="Strong"/>
        </w:rPr>
        <w:t>Links skills with experiences. E.G. which students had an experience rank of 2 for a specific skill?</w:t>
      </w:r>
    </w:p>
    <w:p w14:paraId="3EE87C9F" w14:textId="77777777" w:rsidR="00D96300" w:rsidRDefault="00D96300" w:rsidP="006C3814">
      <w:pPr>
        <w:pStyle w:val="Organization"/>
        <w:ind w:left="-878" w:firstLine="878"/>
      </w:pPr>
    </w:p>
    <w:p w14:paraId="4B49F41A" w14:textId="5CC31DDB" w:rsidR="00D96300" w:rsidRDefault="00D96300" w:rsidP="00D96300">
      <w:pPr>
        <w:pStyle w:val="Page"/>
      </w:pPr>
    </w:p>
    <w:p w14:paraId="445D30A7" w14:textId="46204531" w:rsidR="00441461" w:rsidRDefault="00441461" w:rsidP="00441461"/>
    <w:p w14:paraId="5F0B506D" w14:textId="50194774" w:rsidR="00441461" w:rsidRDefault="00441461" w:rsidP="00441461"/>
    <w:p w14:paraId="74D70F85" w14:textId="797B4E1C" w:rsidR="00441461" w:rsidRDefault="00441461" w:rsidP="00441461"/>
    <w:p w14:paraId="0A707E7D" w14:textId="18B12DB2" w:rsidR="00441461" w:rsidRDefault="00441461" w:rsidP="00441461"/>
    <w:p w14:paraId="6032C68D" w14:textId="16F7F49A" w:rsidR="00441461" w:rsidRDefault="00441461" w:rsidP="00441461"/>
    <w:p w14:paraId="416F8892" w14:textId="6ED70D99" w:rsidR="00441461" w:rsidRDefault="00441461" w:rsidP="00441461"/>
    <w:p w14:paraId="4B318823" w14:textId="1B590D8B" w:rsidR="00441461" w:rsidRDefault="00441461" w:rsidP="00441461"/>
    <w:p w14:paraId="42694C96" w14:textId="77777777" w:rsidR="00441461" w:rsidRDefault="00441461">
      <w:pPr>
        <w:spacing w:after="180" w:line="336" w:lineRule="auto"/>
        <w:contextualSpacing w:val="0"/>
      </w:pPr>
      <w:r>
        <w:br w:type="page"/>
      </w:r>
    </w:p>
    <w:p w14:paraId="2868EF2E" w14:textId="7A34CE45" w:rsidR="00441461" w:rsidRDefault="00441461">
      <w:pPr>
        <w:spacing w:after="180" w:line="336" w:lineRule="auto"/>
        <w:contextualSpacing w:val="0"/>
      </w:pPr>
      <w:bookmarkStart w:id="1" w:name="_GoBack"/>
      <w:bookmarkEnd w:id="1"/>
    </w:p>
    <w:p w14:paraId="4AD9826E" w14:textId="77777777" w:rsidR="00441461" w:rsidRPr="00441461" w:rsidRDefault="00441461" w:rsidP="00441461"/>
    <w:p w14:paraId="7BB0C436" w14:textId="52275AAF" w:rsidR="00F245B1" w:rsidRDefault="00F245B1" w:rsidP="00D96300">
      <w:pPr>
        <w:pStyle w:val="Page"/>
      </w:pPr>
      <w:r>
        <w:t xml:space="preserve">Database Entity Relationship Diagram </w:t>
      </w:r>
    </w:p>
    <w:p w14:paraId="5ED5466C" w14:textId="03910581" w:rsidR="00D955CF" w:rsidRPr="00D72B36" w:rsidRDefault="00F245B1" w:rsidP="00D72B36">
      <w:pPr>
        <w:pStyle w:val="Subtitle"/>
      </w:pPr>
      <w:r>
        <w:rPr>
          <w:noProof/>
        </w:rPr>
        <w:drawing>
          <wp:anchor distT="0" distB="0" distL="114300" distR="114300" simplePos="0" relativeHeight="251659264" behindDoc="0" locked="0" layoutInCell="1" allowOverlap="1" wp14:anchorId="75628A68" wp14:editId="409AE9A1">
            <wp:simplePos x="0" y="0"/>
            <wp:positionH relativeFrom="column">
              <wp:posOffset>-540689</wp:posOffset>
            </wp:positionH>
            <wp:positionV relativeFrom="paragraph">
              <wp:posOffset>170787</wp:posOffset>
            </wp:positionV>
            <wp:extent cx="7338386" cy="495366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ER image final.JPG"/>
                    <pic:cNvPicPr/>
                  </pic:nvPicPr>
                  <pic:blipFill>
                    <a:blip r:embed="rId10"/>
                    <a:stretch>
                      <a:fillRect/>
                    </a:stretch>
                  </pic:blipFill>
                  <pic:spPr>
                    <a:xfrm>
                      <a:off x="0" y="0"/>
                      <a:ext cx="7347762" cy="4959992"/>
                    </a:xfrm>
                    <a:prstGeom prst="rect">
                      <a:avLst/>
                    </a:prstGeom>
                  </pic:spPr>
                </pic:pic>
              </a:graphicData>
            </a:graphic>
            <wp14:sizeRelH relativeFrom="page">
              <wp14:pctWidth>0</wp14:pctWidth>
            </wp14:sizeRelH>
            <wp14:sizeRelV relativeFrom="page">
              <wp14:pctHeight>0</wp14:pctHeight>
            </wp14:sizeRelV>
          </wp:anchor>
        </w:drawing>
      </w:r>
    </w:p>
    <w:p w14:paraId="0E43786E" w14:textId="10B7C2FA" w:rsidR="00065BA3" w:rsidRPr="00065BA3" w:rsidRDefault="00065BA3" w:rsidP="00065BA3"/>
    <w:p w14:paraId="39FE9301" w14:textId="76060FA9" w:rsidR="00D55CBC" w:rsidRPr="00D55CBC" w:rsidRDefault="002D0099" w:rsidP="00782718">
      <w:pPr>
        <w:spacing w:after="180" w:line="336" w:lineRule="auto"/>
        <w:contextualSpacing w:val="0"/>
      </w:pPr>
      <w:r>
        <w:rPr>
          <w:noProof/>
        </w:rPr>
        <mc:AlternateContent>
          <mc:Choice Requires="wps">
            <w:drawing>
              <wp:anchor distT="0" distB="0" distL="114300" distR="114300" simplePos="0" relativeHeight="251660288" behindDoc="0" locked="0" layoutInCell="1" allowOverlap="1" wp14:anchorId="6193B450" wp14:editId="0C118224">
                <wp:simplePos x="0" y="0"/>
                <wp:positionH relativeFrom="margin">
                  <wp:posOffset>691764</wp:posOffset>
                </wp:positionH>
                <wp:positionV relativeFrom="paragraph">
                  <wp:posOffset>4579841</wp:posOffset>
                </wp:positionV>
                <wp:extent cx="5923473" cy="1319917"/>
                <wp:effectExtent l="0" t="0" r="1270" b="5715"/>
                <wp:wrapNone/>
                <wp:docPr id="8" name="Text Box 8"/>
                <wp:cNvGraphicFramePr/>
                <a:graphic xmlns:a="http://schemas.openxmlformats.org/drawingml/2006/main">
                  <a:graphicData uri="http://schemas.microsoft.com/office/word/2010/wordprocessingShape">
                    <wps:wsp>
                      <wps:cNvSpPr txBox="1"/>
                      <wps:spPr>
                        <a:xfrm>
                          <a:off x="0" y="0"/>
                          <a:ext cx="5923473" cy="13199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7628E" w14:textId="142136C3" w:rsidR="002D0099" w:rsidRPr="002D0099" w:rsidRDefault="002D0099">
                            <w:pPr>
                              <w:rPr>
                                <w:sz w:val="36"/>
                              </w:rPr>
                            </w:pPr>
                            <w:r w:rsidRPr="002D0099">
                              <w:rPr>
                                <w:sz w:val="36"/>
                              </w:rPr>
                              <w:t>See full image:</w:t>
                            </w:r>
                            <w:r w:rsidR="00DD71E8">
                              <w:rPr>
                                <w:sz w:val="36"/>
                              </w:rPr>
                              <w:t xml:space="preserve"> (Ctrl-click)</w:t>
                            </w:r>
                            <w:r w:rsidR="00DD71E8" w:rsidRPr="002D0099">
                              <w:rPr>
                                <w:sz w:val="36"/>
                              </w:rPr>
                              <w:t xml:space="preserve"> </w:t>
                            </w:r>
                            <w:r w:rsidR="00DD71E8">
                              <w:rPr>
                                <w:sz w:val="36"/>
                              </w:rPr>
                              <w:t xml:space="preserve"> </w:t>
                            </w:r>
                            <w:hyperlink r:id="rId11" w:history="1">
                              <w:r w:rsidRPr="002D0099">
                                <w:rPr>
                                  <w:rStyle w:val="Hyperlink"/>
                                  <w:sz w:val="36"/>
                                </w:rPr>
                                <w:t>https://imgur.com/0XOSmn1</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 w14:anchorId="6193B450" id="Text Box 8" o:spid="_x0000_s1028" type="#_x0000_t202" style="position:absolute;margin-left:54.45pt;margin-top:360.6pt;width:466.4pt;height:103.9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" filled="f" stroked="f" strokeweight=".5pt">
                <v:textbox style="mso-fit-shape-to-text:t" inset="0,0,0,0">
                  <w:txbxContent>
                    <w:p w14:paraId="1A87628E" w14:textId="142136C3" w:rsidR="002D0099" w:rsidRPr="002D0099" w:rsidRDefault="002D0099">
                      <w:pPr>
                        <w:rPr>
                          <w:sz w:val="36"/>
                        </w:rPr>
                      </w:pPr>
                      <w:r w:rsidRPr="002D0099">
                        <w:rPr>
                          <w:sz w:val="36"/>
                        </w:rPr>
                        <w:t>See full image:</w:t>
                      </w:r>
                      <w:r w:rsidR="00DD71E8">
                        <w:rPr>
                          <w:sz w:val="36"/>
                        </w:rPr>
                        <w:t xml:space="preserve"> (Ctrl-click)</w:t>
                      </w:r>
                      <w:r w:rsidR="00DD71E8" w:rsidRPr="002D0099">
                        <w:rPr>
                          <w:sz w:val="36"/>
                        </w:rPr>
                        <w:t xml:space="preserve"> </w:t>
                      </w:r>
                      <w:r w:rsidR="00DD71E8">
                        <w:rPr>
                          <w:sz w:val="36"/>
                        </w:rPr>
                        <w:t xml:space="preserve"> </w:t>
                      </w:r>
                      <w:hyperlink r:id="rId12" w:history="1">
                        <w:r w:rsidRPr="002D0099">
                          <w:rPr>
                            <w:rStyle w:val="Hyperlink"/>
                            <w:sz w:val="36"/>
                          </w:rPr>
                          <w:t>https://imgur.com/0XOSmn1</w:t>
                        </w:r>
                      </w:hyperlink>
                    </w:p>
                  </w:txbxContent>
                </v:textbox>
                <w10:wrap anchorx="margin"/>
              </v:shape>
            </w:pict>
          </mc:Fallback>
        </mc:AlternateContent>
      </w:r>
      <w:r w:rsidRPr="002D0099">
        <w:t>https://imgur.com/0XOSmn1</w:t>
      </w:r>
    </w:p>
    <w:sectPr w:rsidR="00D55CBC" w:rsidRPr="00D55CBC" w:rsidSect="00CB27A1">
      <w:headerReference w:type="default" r:id="rId13"/>
      <w:pgSz w:w="12240" w:h="15840" w:code="1"/>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EB2D6" w14:textId="77777777" w:rsidR="00A03D5D" w:rsidRDefault="00A03D5D" w:rsidP="00A91D75">
      <w:r>
        <w:separator/>
      </w:r>
    </w:p>
  </w:endnote>
  <w:endnote w:type="continuationSeparator" w:id="0">
    <w:p w14:paraId="0E5A0056" w14:textId="77777777" w:rsidR="00A03D5D" w:rsidRDefault="00A03D5D"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C4377" w14:textId="77777777" w:rsidR="00A03D5D" w:rsidRDefault="00A03D5D" w:rsidP="00A91D75">
      <w:r>
        <w:separator/>
      </w:r>
    </w:p>
  </w:footnote>
  <w:footnote w:type="continuationSeparator" w:id="0">
    <w:p w14:paraId="6AAF00F4" w14:textId="77777777" w:rsidR="00A03D5D" w:rsidRDefault="00A03D5D"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485F6D7D" w14:textId="77777777" w:rsidTr="00A7217A">
      <w:trPr>
        <w:trHeight w:val="1060"/>
      </w:trPr>
      <w:tc>
        <w:tcPr>
          <w:tcW w:w="5861" w:type="dxa"/>
        </w:tcPr>
        <w:p w14:paraId="3C51A31F" w14:textId="77777777" w:rsidR="008759A8" w:rsidRDefault="008759A8" w:rsidP="00A7217A">
          <w:pPr>
            <w:pStyle w:val="Header"/>
            <w:spacing w:after="0"/>
          </w:pPr>
          <w:r w:rsidRPr="008759A8">
            <w:rPr>
              <w:noProof/>
            </w:rPr>
            <mc:AlternateContent>
              <mc:Choice Requires="wps">
                <w:drawing>
                  <wp:inline distT="0" distB="0" distL="0" distR="0" wp14:anchorId="405A12B2" wp14:editId="5A8C0E8E">
                    <wp:extent cx="1442085" cy="0"/>
                    <wp:effectExtent l="19050" t="19050" r="24765" b="38100"/>
                    <wp:docPr id="17" name="Straight Connector 17" descr="straight lin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ECFA45" id="Straight Connector 17" o:spid="_x0000_s1026" alt="straight lin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" strokecolor="black [3213]" strokeweight="4.5pt">
                    <w10:anchorlock/>
                  </v:line>
                </w:pict>
              </mc:Fallback>
            </mc:AlternateContent>
          </w:r>
        </w:p>
      </w:tc>
      <w:tc>
        <w:tcPr>
          <w:tcW w:w="6420" w:type="dxa"/>
        </w:tcPr>
        <w:p w14:paraId="22EBBA86" w14:textId="77777777" w:rsidR="008759A8" w:rsidRDefault="00D476F7" w:rsidP="00A7217A">
          <w:pPr>
            <w:pStyle w:val="Header"/>
            <w:spacing w:after="0"/>
            <w:jc w:val="right"/>
          </w:pPr>
          <w:r>
            <w:rPr>
              <w:noProof/>
            </w:rPr>
            <mc:AlternateContent>
              <mc:Choice Requires="wps">
                <w:drawing>
                  <wp:anchor distT="0" distB="0" distL="114300" distR="114300" simplePos="0" relativeHeight="251659264" behindDoc="0" locked="0" layoutInCell="1" allowOverlap="1" wp14:anchorId="4A1739E6" wp14:editId="7814FE00">
                    <wp:simplePos x="0" y="0"/>
                    <wp:positionH relativeFrom="column">
                      <wp:posOffset>3015615</wp:posOffset>
                    </wp:positionH>
                    <wp:positionV relativeFrom="paragraph">
                      <wp:posOffset>38735</wp:posOffset>
                    </wp:positionV>
                    <wp:extent cx="824230" cy="297815"/>
                    <wp:effectExtent l="0" t="0" r="13970" b="6985"/>
                    <wp:wrapNone/>
                    <wp:docPr id="20" name="Text Box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1D9F1"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739E6" id="_x0000_t202" coordsize="21600,21600" o:spt="202" path="m,l,21600r21600,l21600,xe">
                    <v:stroke joinstyle="miter"/>
                    <v:path gradientshapeok="t" o:connecttype="rect"/>
                  </v:shapetype>
                  <v:shape id="Text Box 20" o:spid="_x0000_s1029"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" filled="f" stroked="f" strokeweight=".5pt">
                    <v:textbox inset="0,0,0,0">
                      <w:txbxContent>
                        <w:p w14:paraId="05B1D9F1"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v:textbox>
                  </v:shape>
                </w:pict>
              </mc:Fallback>
            </mc:AlternateContent>
          </w:r>
          <w:r w:rsidR="00C6323A" w:rsidRPr="00C6323A">
            <w:rPr>
              <w:noProof/>
            </w:rPr>
            <mc:AlternateContent>
              <mc:Choice Requires="wps">
                <w:drawing>
                  <wp:inline distT="0" distB="0" distL="0" distR="0" wp14:anchorId="586130D9" wp14:editId="239BCF92">
                    <wp:extent cx="1191260" cy="398780"/>
                    <wp:effectExtent l="0" t="0" r="8890" b="1270"/>
                    <wp:docPr id="15" name="Rectangle: Single Corner Snipped 15" descr="colored rectangle"/>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699C55B6" w14:textId="77777777"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6130D9" id="Rectangle: Single Corner Snipped 15" o:spid="_x0000_s1030" alt="colored rectangle"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" adj="-11796480,,5400" path="m,l991870,r199390,199390l1191260,398780,,398780,,xe" fillcolor="#373545 [3215]" stroked="f">
                    <v:stroke joinstyle="miter"/>
                    <v:formulas/>
                    <v:path arrowok="t" o:connecttype="custom" o:connectlocs="0,0;991870,0;1191260,199390;1191260,398780;0,398780;0,0" o:connectangles="0,0,0,0,0,0" textboxrect="0,0,1191260,398780"/>
                    <v:textbox>
                      <w:txbxContent>
                        <w:p w14:paraId="699C55B6" w14:textId="77777777" w:rsidR="008759A8" w:rsidRPr="008759A8" w:rsidRDefault="008759A8" w:rsidP="008759A8">
                          <w:pPr>
                            <w:pStyle w:val="Subtitl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3494BA" w:themeColor="accent1"/>
      </w:rPr>
    </w:lvl>
  </w:abstractNum>
  <w:abstractNum w:abstractNumId="3" w15:restartNumberingAfterBreak="0">
    <w:nsid w:val="01A076DF"/>
    <w:multiLevelType w:val="hybridMultilevel"/>
    <w:tmpl w:val="1082AD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2E3745"/>
    <w:multiLevelType w:val="hybridMultilevel"/>
    <w:tmpl w:val="3C9A5C64"/>
    <w:lvl w:ilvl="0" w:tplc="0C090001">
      <w:start w:val="1"/>
      <w:numFmt w:val="bullet"/>
      <w:lvlText w:val=""/>
      <w:lvlJc w:val="left"/>
      <w:pPr>
        <w:ind w:left="749" w:hanging="360"/>
      </w:pPr>
      <w:rPr>
        <w:rFonts w:ascii="Symbol" w:hAnsi="Symbol"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5" w15:restartNumberingAfterBreak="0">
    <w:nsid w:val="07712F36"/>
    <w:multiLevelType w:val="multilevel"/>
    <w:tmpl w:val="D746363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8F56285"/>
    <w:multiLevelType w:val="hybridMultilevel"/>
    <w:tmpl w:val="1BD07C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261358"/>
    <w:multiLevelType w:val="multilevel"/>
    <w:tmpl w:val="AD20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2B5F75"/>
    <w:multiLevelType w:val="multilevel"/>
    <w:tmpl w:val="AD202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1A3372"/>
    <w:multiLevelType w:val="hybridMultilevel"/>
    <w:tmpl w:val="D9FC2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ECA73F2"/>
    <w:multiLevelType w:val="hybridMultilevel"/>
    <w:tmpl w:val="4D3AFFC6"/>
    <w:lvl w:ilvl="0" w:tplc="0C090001">
      <w:start w:val="1"/>
      <w:numFmt w:val="bullet"/>
      <w:lvlText w:val=""/>
      <w:lvlJc w:val="left"/>
      <w:pPr>
        <w:ind w:left="749" w:hanging="360"/>
      </w:pPr>
      <w:rPr>
        <w:rFonts w:ascii="Symbol" w:hAnsi="Symbol" w:hint="default"/>
      </w:rPr>
    </w:lvl>
    <w:lvl w:ilvl="1" w:tplc="0C090003">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11"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6D736F"/>
    <w:multiLevelType w:val="multilevel"/>
    <w:tmpl w:val="977CF8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7577C70"/>
    <w:multiLevelType w:val="hybridMultilevel"/>
    <w:tmpl w:val="7566478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7AF1D6F"/>
    <w:multiLevelType w:val="multilevel"/>
    <w:tmpl w:val="AD62FC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67F6A45"/>
    <w:multiLevelType w:val="multilevel"/>
    <w:tmpl w:val="252EA62C"/>
    <w:lvl w:ilvl="0">
      <w:start w:val="1"/>
      <w:numFmt w:val="decimal"/>
      <w:lvlText w:val="%1."/>
      <w:lvlJc w:val="left"/>
      <w:pPr>
        <w:ind w:left="360" w:hanging="360"/>
      </w:pPr>
      <w:rPr>
        <w:rFonts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A1E444C"/>
    <w:multiLevelType w:val="hybridMultilevel"/>
    <w:tmpl w:val="8FCCE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D8849E1"/>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4B64120"/>
    <w:multiLevelType w:val="hybridMultilevel"/>
    <w:tmpl w:val="3DC88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D6F565B"/>
    <w:multiLevelType w:val="hybridMultilevel"/>
    <w:tmpl w:val="46F6A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D76684"/>
    <w:multiLevelType w:val="multilevel"/>
    <w:tmpl w:val="FF1C997A"/>
    <w:lvl w:ilvl="0">
      <w:start w:val="1"/>
      <w:numFmt w:val="decimal"/>
      <w:lvlText w:val="%1."/>
      <w:lvlJc w:val="left"/>
      <w:pPr>
        <w:ind w:left="360" w:hanging="360"/>
      </w:pPr>
      <w:rPr>
        <w:rFonts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2CA5E68"/>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8BE338B"/>
    <w:multiLevelType w:val="multilevel"/>
    <w:tmpl w:val="3D4C0D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F52F86"/>
    <w:multiLevelType w:val="multilevel"/>
    <w:tmpl w:val="DEE6A80A"/>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EA64A30"/>
    <w:multiLevelType w:val="multilevel"/>
    <w:tmpl w:val="AC167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3494BA" w:themeColor="accent1"/>
      </w:rPr>
    </w:lvl>
    <w:lvl w:ilvl="1">
      <w:start w:val="1"/>
      <w:numFmt w:val="bullet"/>
      <w:lvlText w:val="•"/>
      <w:lvlJc w:val="left"/>
      <w:pPr>
        <w:tabs>
          <w:tab w:val="num" w:pos="648"/>
        </w:tabs>
        <w:ind w:left="720" w:hanging="360"/>
      </w:pPr>
      <w:rPr>
        <w:rFonts w:ascii="Cambria" w:hAnsi="Cambria" w:hint="default"/>
        <w:color w:val="3494BA" w:themeColor="accent1"/>
      </w:rPr>
    </w:lvl>
    <w:lvl w:ilvl="2">
      <w:start w:val="1"/>
      <w:numFmt w:val="bullet"/>
      <w:lvlText w:val="•"/>
      <w:lvlJc w:val="left"/>
      <w:pPr>
        <w:tabs>
          <w:tab w:val="num" w:pos="1008"/>
        </w:tabs>
        <w:ind w:left="1080" w:hanging="360"/>
      </w:pPr>
      <w:rPr>
        <w:rFonts w:ascii="Cambria" w:hAnsi="Cambria" w:hint="default"/>
        <w:color w:val="3494BA" w:themeColor="accent1"/>
      </w:rPr>
    </w:lvl>
    <w:lvl w:ilvl="3">
      <w:start w:val="1"/>
      <w:numFmt w:val="bullet"/>
      <w:lvlText w:val="•"/>
      <w:lvlJc w:val="left"/>
      <w:pPr>
        <w:tabs>
          <w:tab w:val="num" w:pos="1368"/>
        </w:tabs>
        <w:ind w:left="1440" w:hanging="360"/>
      </w:pPr>
      <w:rPr>
        <w:rFonts w:ascii="Cambria" w:hAnsi="Cambria" w:hint="default"/>
        <w:color w:val="3494BA" w:themeColor="accent1"/>
      </w:rPr>
    </w:lvl>
    <w:lvl w:ilvl="4">
      <w:start w:val="1"/>
      <w:numFmt w:val="bullet"/>
      <w:lvlText w:val="•"/>
      <w:lvlJc w:val="left"/>
      <w:pPr>
        <w:tabs>
          <w:tab w:val="num" w:pos="1728"/>
        </w:tabs>
        <w:ind w:left="1800" w:hanging="360"/>
      </w:pPr>
      <w:rPr>
        <w:rFonts w:ascii="Cambria" w:hAnsi="Cambria" w:hint="default"/>
        <w:color w:val="3494BA" w:themeColor="accent1"/>
      </w:rPr>
    </w:lvl>
    <w:lvl w:ilvl="5">
      <w:start w:val="1"/>
      <w:numFmt w:val="bullet"/>
      <w:lvlText w:val=""/>
      <w:lvlJc w:val="left"/>
      <w:pPr>
        <w:tabs>
          <w:tab w:val="num" w:pos="2088"/>
        </w:tabs>
        <w:ind w:left="2160" w:hanging="360"/>
      </w:pPr>
      <w:rPr>
        <w:rFonts w:ascii="Wingdings" w:hAnsi="Wingdings" w:hint="default"/>
        <w:color w:val="3494BA" w:themeColor="accent1"/>
      </w:rPr>
    </w:lvl>
    <w:lvl w:ilvl="6">
      <w:start w:val="1"/>
      <w:numFmt w:val="bullet"/>
      <w:lvlText w:val=""/>
      <w:lvlJc w:val="left"/>
      <w:pPr>
        <w:tabs>
          <w:tab w:val="num" w:pos="2448"/>
        </w:tabs>
        <w:ind w:left="2520" w:hanging="360"/>
      </w:pPr>
      <w:rPr>
        <w:rFonts w:ascii="Symbol" w:hAnsi="Symbol" w:hint="default"/>
        <w:color w:val="3494BA" w:themeColor="accent1"/>
      </w:rPr>
    </w:lvl>
    <w:lvl w:ilvl="7">
      <w:start w:val="1"/>
      <w:numFmt w:val="bullet"/>
      <w:lvlText w:val="o"/>
      <w:lvlJc w:val="left"/>
      <w:pPr>
        <w:tabs>
          <w:tab w:val="num" w:pos="2808"/>
        </w:tabs>
        <w:ind w:left="2880" w:hanging="360"/>
      </w:pPr>
      <w:rPr>
        <w:rFonts w:ascii="Courier New" w:hAnsi="Courier New" w:hint="default"/>
        <w:color w:val="3494BA" w:themeColor="accent1"/>
      </w:rPr>
    </w:lvl>
    <w:lvl w:ilvl="8">
      <w:start w:val="1"/>
      <w:numFmt w:val="bullet"/>
      <w:lvlText w:val=""/>
      <w:lvlJc w:val="left"/>
      <w:pPr>
        <w:tabs>
          <w:tab w:val="num" w:pos="3168"/>
        </w:tabs>
        <w:ind w:left="3240" w:hanging="360"/>
      </w:pPr>
      <w:rPr>
        <w:rFonts w:ascii="Wingdings" w:hAnsi="Wingdings" w:hint="default"/>
        <w:color w:val="3494BA" w:themeColor="accent1"/>
      </w:rPr>
    </w:lvl>
  </w:abstractNum>
  <w:abstractNum w:abstractNumId="26" w15:restartNumberingAfterBreak="0">
    <w:nsid w:val="67CB14D0"/>
    <w:multiLevelType w:val="multilevel"/>
    <w:tmpl w:val="36B6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F4482D"/>
    <w:multiLevelType w:val="multilevel"/>
    <w:tmpl w:val="61D0C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2D36E6"/>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A560AA6"/>
    <w:multiLevelType w:val="hybridMultilevel"/>
    <w:tmpl w:val="42AE76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15"/>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num>
  <w:num w:numId="9">
    <w:abstractNumId w:val="30"/>
  </w:num>
  <w:num w:numId="10">
    <w:abstractNumId w:val="25"/>
  </w:num>
  <w:num w:numId="11">
    <w:abstractNumId w:val="25"/>
    <w:lvlOverride w:ilvl="0">
      <w:lvl w:ilvl="0">
        <w:start w:val="1"/>
        <w:numFmt w:val="bullet"/>
        <w:pStyle w:val="ListBullet"/>
        <w:lvlText w:val="•"/>
        <w:lvlJc w:val="left"/>
        <w:pPr>
          <w:tabs>
            <w:tab w:val="num" w:pos="288"/>
          </w:tabs>
          <w:ind w:left="504" w:hanging="216"/>
        </w:pPr>
        <w:rPr>
          <w:rFonts w:ascii="Cambria" w:hAnsi="Cambria" w:hint="default"/>
          <w:color w:val="3494BA" w:themeColor="accent1"/>
        </w:rPr>
      </w:lvl>
    </w:lvlOverride>
    <w:lvlOverride w:ilvl="1">
      <w:lvl w:ilvl="1">
        <w:start w:val="1"/>
        <w:numFmt w:val="bullet"/>
        <w:lvlText w:val="•"/>
        <w:lvlJc w:val="left"/>
        <w:pPr>
          <w:tabs>
            <w:tab w:val="num" w:pos="792"/>
          </w:tabs>
          <w:ind w:left="1008" w:hanging="216"/>
        </w:pPr>
        <w:rPr>
          <w:rFonts w:ascii="Cambria" w:hAnsi="Cambria" w:hint="default"/>
          <w:color w:val="3494BA" w:themeColor="accent1"/>
        </w:rPr>
      </w:lvl>
    </w:lvlOverride>
    <w:lvlOverride w:ilvl="2">
      <w:lvl w:ilvl="2">
        <w:start w:val="1"/>
        <w:numFmt w:val="bullet"/>
        <w:lvlText w:val="•"/>
        <w:lvlJc w:val="left"/>
        <w:pPr>
          <w:tabs>
            <w:tab w:val="num" w:pos="1296"/>
          </w:tabs>
          <w:ind w:left="1512" w:hanging="216"/>
        </w:pPr>
        <w:rPr>
          <w:rFonts w:ascii="Cambria" w:hAnsi="Cambria" w:hint="default"/>
          <w:color w:val="3494BA" w:themeColor="accent1"/>
        </w:rPr>
      </w:lvl>
    </w:lvlOverride>
    <w:lvlOverride w:ilvl="3">
      <w:lvl w:ilvl="3">
        <w:start w:val="1"/>
        <w:numFmt w:val="bullet"/>
        <w:lvlText w:val="•"/>
        <w:lvlJc w:val="left"/>
        <w:pPr>
          <w:tabs>
            <w:tab w:val="num" w:pos="1800"/>
          </w:tabs>
          <w:ind w:left="2016" w:hanging="216"/>
        </w:pPr>
        <w:rPr>
          <w:rFonts w:ascii="Cambria" w:hAnsi="Cambria" w:hint="default"/>
          <w:color w:val="3494BA" w:themeColor="accent1"/>
        </w:rPr>
      </w:lvl>
    </w:lvlOverride>
    <w:lvlOverride w:ilvl="4">
      <w:lvl w:ilvl="4">
        <w:start w:val="1"/>
        <w:numFmt w:val="bullet"/>
        <w:lvlText w:val="•"/>
        <w:lvlJc w:val="left"/>
        <w:pPr>
          <w:tabs>
            <w:tab w:val="num" w:pos="2304"/>
          </w:tabs>
          <w:ind w:left="2520" w:hanging="216"/>
        </w:pPr>
        <w:rPr>
          <w:rFonts w:ascii="Cambria" w:hAnsi="Cambria" w:hint="default"/>
          <w:color w:val="3494BA" w:themeColor="accent1"/>
        </w:rPr>
      </w:lvl>
    </w:lvlOverride>
    <w:lvlOverride w:ilvl="5">
      <w:lvl w:ilvl="5">
        <w:start w:val="1"/>
        <w:numFmt w:val="bullet"/>
        <w:lvlText w:val=""/>
        <w:lvlJc w:val="left"/>
        <w:pPr>
          <w:tabs>
            <w:tab w:val="num" w:pos="2808"/>
          </w:tabs>
          <w:ind w:left="3024" w:hanging="216"/>
        </w:pPr>
        <w:rPr>
          <w:rFonts w:ascii="Wingdings" w:hAnsi="Wingdings" w:hint="default"/>
          <w:color w:val="3494BA" w:themeColor="accent1"/>
        </w:rPr>
      </w:lvl>
    </w:lvlOverride>
    <w:lvlOverride w:ilvl="6">
      <w:lvl w:ilvl="6">
        <w:start w:val="1"/>
        <w:numFmt w:val="bullet"/>
        <w:lvlText w:val=""/>
        <w:lvlJc w:val="left"/>
        <w:pPr>
          <w:tabs>
            <w:tab w:val="num" w:pos="3312"/>
          </w:tabs>
          <w:ind w:left="3528" w:hanging="216"/>
        </w:pPr>
        <w:rPr>
          <w:rFonts w:ascii="Symbol" w:hAnsi="Symbol" w:hint="default"/>
          <w:color w:val="3494BA"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3494BA" w:themeColor="accent1"/>
        </w:rPr>
      </w:lvl>
    </w:lvlOverride>
    <w:lvlOverride w:ilvl="8">
      <w:lvl w:ilvl="8">
        <w:start w:val="1"/>
        <w:numFmt w:val="bullet"/>
        <w:lvlText w:val=""/>
        <w:lvlJc w:val="left"/>
        <w:pPr>
          <w:tabs>
            <w:tab w:val="num" w:pos="4320"/>
          </w:tabs>
          <w:ind w:left="4536" w:hanging="216"/>
        </w:pPr>
        <w:rPr>
          <w:rFonts w:ascii="Wingdings" w:hAnsi="Wingdings" w:hint="default"/>
          <w:color w:val="3494BA" w:themeColor="accent1"/>
        </w:rPr>
      </w:lvl>
    </w:lvlOverride>
  </w:num>
  <w:num w:numId="12">
    <w:abstractNumId w:val="25"/>
  </w:num>
  <w:num w:numId="13">
    <w:abstractNumId w:val="25"/>
  </w:num>
  <w:num w:numId="14">
    <w:abstractNumId w:val="25"/>
    <w:lvlOverride w:ilvl="0">
      <w:lvl w:ilvl="0">
        <w:start w:val="1"/>
        <w:numFmt w:val="bullet"/>
        <w:pStyle w:val="ListBullet"/>
        <w:lvlText w:val="•"/>
        <w:lvlJc w:val="left"/>
        <w:pPr>
          <w:ind w:left="360" w:hanging="360"/>
        </w:pPr>
        <w:rPr>
          <w:rFonts w:ascii="Cambria" w:hAnsi="Cambria" w:hint="default"/>
          <w:color w:val="3494BA" w:themeColor="accent1"/>
        </w:rPr>
      </w:lvl>
    </w:lvlOverride>
    <w:lvlOverride w:ilvl="1">
      <w:lvl w:ilvl="1">
        <w:start w:val="1"/>
        <w:numFmt w:val="bullet"/>
        <w:lvlText w:val="•"/>
        <w:lvlJc w:val="left"/>
        <w:pPr>
          <w:ind w:left="864" w:hanging="360"/>
        </w:pPr>
        <w:rPr>
          <w:rFonts w:ascii="Cambria" w:hAnsi="Cambria" w:hint="default"/>
          <w:color w:val="3494BA" w:themeColor="accent1"/>
        </w:rPr>
      </w:lvl>
    </w:lvlOverride>
    <w:lvlOverride w:ilvl="2">
      <w:lvl w:ilvl="2">
        <w:start w:val="1"/>
        <w:numFmt w:val="bullet"/>
        <w:lvlText w:val="•"/>
        <w:lvlJc w:val="left"/>
        <w:pPr>
          <w:ind w:left="1368" w:hanging="360"/>
        </w:pPr>
        <w:rPr>
          <w:rFonts w:ascii="Cambria" w:hAnsi="Cambria" w:hint="default"/>
          <w:color w:val="3494BA" w:themeColor="accent1"/>
        </w:rPr>
      </w:lvl>
    </w:lvlOverride>
    <w:lvlOverride w:ilvl="3">
      <w:lvl w:ilvl="3">
        <w:start w:val="1"/>
        <w:numFmt w:val="bullet"/>
        <w:lvlText w:val="•"/>
        <w:lvlJc w:val="left"/>
        <w:pPr>
          <w:ind w:left="1872" w:hanging="360"/>
        </w:pPr>
        <w:rPr>
          <w:rFonts w:ascii="Cambria" w:hAnsi="Cambria" w:hint="default"/>
          <w:color w:val="3494BA" w:themeColor="accent1"/>
        </w:rPr>
      </w:lvl>
    </w:lvlOverride>
    <w:lvlOverride w:ilvl="4">
      <w:lvl w:ilvl="4">
        <w:start w:val="1"/>
        <w:numFmt w:val="bullet"/>
        <w:lvlText w:val="•"/>
        <w:lvlJc w:val="left"/>
        <w:pPr>
          <w:ind w:left="2376" w:hanging="360"/>
        </w:pPr>
        <w:rPr>
          <w:rFonts w:ascii="Cambria" w:hAnsi="Cambria" w:hint="default"/>
          <w:color w:val="3494BA" w:themeColor="accent1"/>
        </w:rPr>
      </w:lvl>
    </w:lvlOverride>
    <w:lvlOverride w:ilvl="5">
      <w:lvl w:ilvl="5">
        <w:start w:val="1"/>
        <w:numFmt w:val="bullet"/>
        <w:lvlText w:val=""/>
        <w:lvlJc w:val="left"/>
        <w:pPr>
          <w:ind w:left="2880" w:hanging="360"/>
        </w:pPr>
        <w:rPr>
          <w:rFonts w:ascii="Wingdings" w:hAnsi="Wingdings" w:hint="default"/>
          <w:color w:val="3494BA" w:themeColor="accent1"/>
        </w:rPr>
      </w:lvl>
    </w:lvlOverride>
    <w:lvlOverride w:ilvl="6">
      <w:lvl w:ilvl="6">
        <w:start w:val="1"/>
        <w:numFmt w:val="bullet"/>
        <w:lvlText w:val=""/>
        <w:lvlJc w:val="left"/>
        <w:pPr>
          <w:ind w:left="3384" w:hanging="360"/>
        </w:pPr>
        <w:rPr>
          <w:rFonts w:ascii="Symbol" w:hAnsi="Symbol" w:hint="default"/>
          <w:color w:val="3494BA" w:themeColor="accent1"/>
        </w:rPr>
      </w:lvl>
    </w:lvlOverride>
    <w:lvlOverride w:ilvl="7">
      <w:lvl w:ilvl="7">
        <w:start w:val="1"/>
        <w:numFmt w:val="bullet"/>
        <w:lvlText w:val="o"/>
        <w:lvlJc w:val="left"/>
        <w:pPr>
          <w:ind w:left="3888" w:hanging="360"/>
        </w:pPr>
        <w:rPr>
          <w:rFonts w:ascii="Courier New" w:hAnsi="Courier New" w:hint="default"/>
          <w:color w:val="3494BA" w:themeColor="accent1"/>
        </w:rPr>
      </w:lvl>
    </w:lvlOverride>
    <w:lvlOverride w:ilvl="8">
      <w:lvl w:ilvl="8">
        <w:start w:val="1"/>
        <w:numFmt w:val="bullet"/>
        <w:lvlText w:val=""/>
        <w:lvlJc w:val="left"/>
        <w:pPr>
          <w:ind w:left="4392" w:hanging="360"/>
        </w:pPr>
        <w:rPr>
          <w:rFonts w:ascii="Wingdings" w:hAnsi="Wingdings" w:hint="default"/>
          <w:color w:val="3494BA" w:themeColor="accent1"/>
        </w:rPr>
      </w:lvl>
    </w:lvlOverride>
  </w:num>
  <w:num w:numId="15">
    <w:abstractNumId w:val="25"/>
    <w:lvlOverride w:ilvl="0">
      <w:lvl w:ilvl="0">
        <w:start w:val="1"/>
        <w:numFmt w:val="bullet"/>
        <w:pStyle w:val="ListBullet"/>
        <w:lvlText w:val="•"/>
        <w:lvlJc w:val="left"/>
        <w:pPr>
          <w:ind w:left="648" w:hanging="360"/>
        </w:pPr>
        <w:rPr>
          <w:rFonts w:ascii="Cambria" w:hAnsi="Cambria" w:hint="default"/>
          <w:color w:val="3494BA" w:themeColor="accent1"/>
        </w:rPr>
      </w:lvl>
    </w:lvlOverride>
    <w:lvlOverride w:ilvl="1">
      <w:lvl w:ilvl="1">
        <w:start w:val="1"/>
        <w:numFmt w:val="bullet"/>
        <w:lvlText w:val="•"/>
        <w:lvlJc w:val="left"/>
        <w:pPr>
          <w:tabs>
            <w:tab w:val="num" w:pos="648"/>
          </w:tabs>
          <w:ind w:left="720" w:hanging="360"/>
        </w:pPr>
        <w:rPr>
          <w:rFonts w:ascii="Cambria" w:hAnsi="Cambria" w:hint="default"/>
          <w:color w:val="3494BA" w:themeColor="accent1"/>
        </w:rPr>
      </w:lvl>
    </w:lvlOverride>
    <w:lvlOverride w:ilvl="2">
      <w:lvl w:ilvl="2">
        <w:start w:val="1"/>
        <w:numFmt w:val="bullet"/>
        <w:lvlText w:val="•"/>
        <w:lvlJc w:val="left"/>
        <w:pPr>
          <w:tabs>
            <w:tab w:val="num" w:pos="1008"/>
          </w:tabs>
          <w:ind w:left="1080" w:hanging="360"/>
        </w:pPr>
        <w:rPr>
          <w:rFonts w:ascii="Cambria" w:hAnsi="Cambria" w:hint="default"/>
          <w:color w:val="3494BA" w:themeColor="accent1"/>
        </w:rPr>
      </w:lvl>
    </w:lvlOverride>
    <w:lvlOverride w:ilvl="3">
      <w:lvl w:ilvl="3">
        <w:start w:val="1"/>
        <w:numFmt w:val="bullet"/>
        <w:lvlText w:val="•"/>
        <w:lvlJc w:val="left"/>
        <w:pPr>
          <w:tabs>
            <w:tab w:val="num" w:pos="1368"/>
          </w:tabs>
          <w:ind w:left="1440" w:hanging="360"/>
        </w:pPr>
        <w:rPr>
          <w:rFonts w:ascii="Cambria" w:hAnsi="Cambria" w:hint="default"/>
          <w:color w:val="3494BA" w:themeColor="accent1"/>
        </w:rPr>
      </w:lvl>
    </w:lvlOverride>
    <w:lvlOverride w:ilvl="4">
      <w:lvl w:ilvl="4">
        <w:start w:val="1"/>
        <w:numFmt w:val="bullet"/>
        <w:lvlText w:val="•"/>
        <w:lvlJc w:val="left"/>
        <w:pPr>
          <w:tabs>
            <w:tab w:val="num" w:pos="1728"/>
          </w:tabs>
          <w:ind w:left="1800" w:hanging="360"/>
        </w:pPr>
        <w:rPr>
          <w:rFonts w:ascii="Cambria" w:hAnsi="Cambria" w:hint="default"/>
          <w:color w:val="3494BA" w:themeColor="accent1"/>
        </w:rPr>
      </w:lvl>
    </w:lvlOverride>
    <w:lvlOverride w:ilvl="5">
      <w:lvl w:ilvl="5">
        <w:start w:val="1"/>
        <w:numFmt w:val="bullet"/>
        <w:lvlText w:val=""/>
        <w:lvlJc w:val="left"/>
        <w:pPr>
          <w:tabs>
            <w:tab w:val="num" w:pos="2088"/>
          </w:tabs>
          <w:ind w:left="2160" w:hanging="360"/>
        </w:pPr>
        <w:rPr>
          <w:rFonts w:ascii="Wingdings" w:hAnsi="Wingdings" w:hint="default"/>
          <w:color w:val="3494BA" w:themeColor="accent1"/>
        </w:rPr>
      </w:lvl>
    </w:lvlOverride>
    <w:lvlOverride w:ilvl="6">
      <w:lvl w:ilvl="6">
        <w:start w:val="1"/>
        <w:numFmt w:val="bullet"/>
        <w:lvlText w:val=""/>
        <w:lvlJc w:val="left"/>
        <w:pPr>
          <w:tabs>
            <w:tab w:val="num" w:pos="2448"/>
          </w:tabs>
          <w:ind w:left="2520" w:hanging="360"/>
        </w:pPr>
        <w:rPr>
          <w:rFonts w:ascii="Symbol" w:hAnsi="Symbol" w:hint="default"/>
          <w:color w:val="3494BA"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3494BA" w:themeColor="accent1"/>
        </w:rPr>
      </w:lvl>
    </w:lvlOverride>
    <w:lvlOverride w:ilvl="8">
      <w:lvl w:ilvl="8">
        <w:start w:val="1"/>
        <w:numFmt w:val="bullet"/>
        <w:lvlText w:val=""/>
        <w:lvlJc w:val="left"/>
        <w:pPr>
          <w:tabs>
            <w:tab w:val="num" w:pos="3168"/>
          </w:tabs>
          <w:ind w:left="3240" w:hanging="360"/>
        </w:pPr>
        <w:rPr>
          <w:rFonts w:ascii="Wingdings" w:hAnsi="Wingdings" w:hint="default"/>
          <w:color w:val="3494BA" w:themeColor="accent1"/>
        </w:rPr>
      </w:lvl>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3"/>
  </w:num>
  <w:num w:numId="22">
    <w:abstractNumId w:val="17"/>
  </w:num>
  <w:num w:numId="23">
    <w:abstractNumId w:val="11"/>
  </w:num>
  <w:num w:numId="24">
    <w:abstractNumId w:val="1"/>
  </w:num>
  <w:num w:numId="25">
    <w:abstractNumId w:val="21"/>
  </w:num>
  <w:num w:numId="26">
    <w:abstractNumId w:val="28"/>
  </w:num>
  <w:num w:numId="27">
    <w:abstractNumId w:val="29"/>
  </w:num>
  <w:num w:numId="28">
    <w:abstractNumId w:val="9"/>
  </w:num>
  <w:num w:numId="29">
    <w:abstractNumId w:val="3"/>
  </w:num>
  <w:num w:numId="30">
    <w:abstractNumId w:val="26"/>
  </w:num>
  <w:num w:numId="31">
    <w:abstractNumId w:val="18"/>
  </w:num>
  <w:num w:numId="32">
    <w:abstractNumId w:val="27"/>
  </w:num>
  <w:num w:numId="33">
    <w:abstractNumId w:val="16"/>
  </w:num>
  <w:num w:numId="34">
    <w:abstractNumId w:val="13"/>
  </w:num>
  <w:num w:numId="35">
    <w:abstractNumId w:val="19"/>
  </w:num>
  <w:num w:numId="36">
    <w:abstractNumId w:val="14"/>
  </w:num>
  <w:num w:numId="37">
    <w:abstractNumId w:val="24"/>
  </w:num>
  <w:num w:numId="38">
    <w:abstractNumId w:val="5"/>
  </w:num>
  <w:num w:numId="39">
    <w:abstractNumId w:val="7"/>
  </w:num>
  <w:num w:numId="40">
    <w:abstractNumId w:val="22"/>
  </w:num>
  <w:num w:numId="41">
    <w:abstractNumId w:val="12"/>
  </w:num>
  <w:num w:numId="42">
    <w:abstractNumId w:val="8"/>
  </w:num>
  <w:num w:numId="43">
    <w:abstractNumId w:val="4"/>
  </w:num>
  <w:num w:numId="44">
    <w:abstractNumId w:val="6"/>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8C"/>
    <w:rsid w:val="00007427"/>
    <w:rsid w:val="0002111D"/>
    <w:rsid w:val="00051325"/>
    <w:rsid w:val="00057648"/>
    <w:rsid w:val="00065BA3"/>
    <w:rsid w:val="00082CD0"/>
    <w:rsid w:val="000B35F1"/>
    <w:rsid w:val="000B681E"/>
    <w:rsid w:val="00121676"/>
    <w:rsid w:val="00135B6B"/>
    <w:rsid w:val="00137863"/>
    <w:rsid w:val="00161051"/>
    <w:rsid w:val="001618DC"/>
    <w:rsid w:val="00167398"/>
    <w:rsid w:val="00184B35"/>
    <w:rsid w:val="001865F2"/>
    <w:rsid w:val="001E59F3"/>
    <w:rsid w:val="002063EE"/>
    <w:rsid w:val="00226FF2"/>
    <w:rsid w:val="002C34D6"/>
    <w:rsid w:val="002D0099"/>
    <w:rsid w:val="00342438"/>
    <w:rsid w:val="00342DC1"/>
    <w:rsid w:val="00351D97"/>
    <w:rsid w:val="00363C92"/>
    <w:rsid w:val="00393730"/>
    <w:rsid w:val="003F429C"/>
    <w:rsid w:val="00404B16"/>
    <w:rsid w:val="00441461"/>
    <w:rsid w:val="004635AB"/>
    <w:rsid w:val="00574CCB"/>
    <w:rsid w:val="00577305"/>
    <w:rsid w:val="00594491"/>
    <w:rsid w:val="005C2E0B"/>
    <w:rsid w:val="00670FF4"/>
    <w:rsid w:val="006956CA"/>
    <w:rsid w:val="006C3814"/>
    <w:rsid w:val="006D2402"/>
    <w:rsid w:val="006E47BA"/>
    <w:rsid w:val="006E78ED"/>
    <w:rsid w:val="00737079"/>
    <w:rsid w:val="00737BC2"/>
    <w:rsid w:val="00760843"/>
    <w:rsid w:val="00782718"/>
    <w:rsid w:val="007A4589"/>
    <w:rsid w:val="007B0DFA"/>
    <w:rsid w:val="007E3768"/>
    <w:rsid w:val="007E5E59"/>
    <w:rsid w:val="008077CC"/>
    <w:rsid w:val="00823D33"/>
    <w:rsid w:val="008403BD"/>
    <w:rsid w:val="008759A8"/>
    <w:rsid w:val="008B3CE8"/>
    <w:rsid w:val="008B46AB"/>
    <w:rsid w:val="008D1A8C"/>
    <w:rsid w:val="008E707B"/>
    <w:rsid w:val="009210A6"/>
    <w:rsid w:val="00924378"/>
    <w:rsid w:val="00944D7A"/>
    <w:rsid w:val="00990496"/>
    <w:rsid w:val="009A0F76"/>
    <w:rsid w:val="009A5FCC"/>
    <w:rsid w:val="00A0374B"/>
    <w:rsid w:val="00A03BCD"/>
    <w:rsid w:val="00A03D5D"/>
    <w:rsid w:val="00A7217A"/>
    <w:rsid w:val="00A86068"/>
    <w:rsid w:val="00A91D75"/>
    <w:rsid w:val="00AB6C40"/>
    <w:rsid w:val="00AC2796"/>
    <w:rsid w:val="00AC343A"/>
    <w:rsid w:val="00AF0717"/>
    <w:rsid w:val="00B31071"/>
    <w:rsid w:val="00C2650E"/>
    <w:rsid w:val="00C50FEA"/>
    <w:rsid w:val="00C6323A"/>
    <w:rsid w:val="00C87193"/>
    <w:rsid w:val="00CB27A1"/>
    <w:rsid w:val="00D01B4A"/>
    <w:rsid w:val="00D476F7"/>
    <w:rsid w:val="00D55CBC"/>
    <w:rsid w:val="00D72B36"/>
    <w:rsid w:val="00D8631A"/>
    <w:rsid w:val="00D87CD8"/>
    <w:rsid w:val="00D955CF"/>
    <w:rsid w:val="00D96300"/>
    <w:rsid w:val="00DB32A3"/>
    <w:rsid w:val="00DD71E8"/>
    <w:rsid w:val="00DE1F3F"/>
    <w:rsid w:val="00DF1CFA"/>
    <w:rsid w:val="00E523C3"/>
    <w:rsid w:val="00E5388E"/>
    <w:rsid w:val="00E6016B"/>
    <w:rsid w:val="00E94B95"/>
    <w:rsid w:val="00EA6E80"/>
    <w:rsid w:val="00ED6905"/>
    <w:rsid w:val="00EF187B"/>
    <w:rsid w:val="00EF64C7"/>
    <w:rsid w:val="00F245B1"/>
    <w:rsid w:val="00F510BB"/>
    <w:rsid w:val="00F5481A"/>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004735"/>
  <w15:docId w15:val="{7C51B8B6-57DF-41FB-B9B9-9292BF82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D75"/>
    <w:pPr>
      <w:spacing w:after="0" w:line="360" w:lineRule="auto"/>
      <w:contextualSpacing/>
    </w:pPr>
    <w:rPr>
      <w:color w:val="00000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276E8B"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276E8B" w:themeColor="accent1" w:themeShade="BF"/>
    </w:rPr>
  </w:style>
  <w:style w:type="character" w:customStyle="1" w:styleId="FooterChar">
    <w:name w:val="Footer Char"/>
    <w:basedOn w:val="DefaultParagraphFont"/>
    <w:link w:val="Footer"/>
    <w:uiPriority w:val="99"/>
    <w:rPr>
      <w:color w:val="276E8B"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73545"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276E8B"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73545"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276E8B"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00000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276E8B" w:themeColor="accent1" w:themeShade="BF"/>
      <w:kern w:val="20"/>
      <w:sz w:val="36"/>
    </w:rPr>
  </w:style>
  <w:style w:type="character" w:customStyle="1" w:styleId="QuoteChar">
    <w:name w:val="Quote Char"/>
    <w:basedOn w:val="DefaultParagraphFont"/>
    <w:link w:val="Quote"/>
    <w:uiPriority w:val="3"/>
    <w:rsid w:val="00D55CBC"/>
    <w:rPr>
      <w:b/>
      <w:i/>
      <w:iCs/>
      <w:color w:val="276E8B"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00000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276E8B"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eQuoteChar">
    <w:name w:val="Intense Quote Char"/>
    <w:basedOn w:val="DefaultParagraphFont"/>
    <w:link w:val="IntenseQuote"/>
    <w:uiPriority w:val="30"/>
    <w:semiHidden/>
    <w:rsid w:val="00FE3D2C"/>
    <w:rPr>
      <w:i/>
      <w:iCs/>
      <w:color w:val="276E8B"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000000" w:themeColor="text1"/>
      <w:spacing w:val="20"/>
      <w:sz w:val="24"/>
    </w:rPr>
  </w:style>
  <w:style w:type="paragraph" w:styleId="TOC2">
    <w:name w:val="toc 2"/>
    <w:basedOn w:val="Normal"/>
    <w:next w:val="Normal"/>
    <w:autoRedefine/>
    <w:uiPriority w:val="39"/>
    <w:unhideWhenUsed/>
    <w:rsid w:val="00E523C3"/>
    <w:pPr>
      <w:spacing w:after="100"/>
      <w:ind w:left="240"/>
    </w:pPr>
  </w:style>
  <w:style w:type="character" w:styleId="Hyperlink">
    <w:name w:val="Hyperlink"/>
    <w:basedOn w:val="DefaultParagraphFont"/>
    <w:uiPriority w:val="99"/>
    <w:unhideWhenUsed/>
    <w:rsid w:val="00E523C3"/>
    <w:rPr>
      <w:color w:val="6B9F25"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paragraph" w:styleId="ListParagraph">
    <w:name w:val="List Paragraph"/>
    <w:basedOn w:val="Normal"/>
    <w:uiPriority w:val="34"/>
    <w:semiHidden/>
    <w:qFormat/>
    <w:rsid w:val="00F5481A"/>
    <w:pPr>
      <w:ind w:left="720"/>
    </w:pPr>
  </w:style>
  <w:style w:type="paragraph" w:styleId="NormalWeb">
    <w:name w:val="Normal (Web)"/>
    <w:basedOn w:val="Normal"/>
    <w:uiPriority w:val="99"/>
    <w:unhideWhenUsed/>
    <w:rsid w:val="00782718"/>
    <w:pPr>
      <w:spacing w:before="100" w:beforeAutospacing="1" w:after="100" w:afterAutospacing="1" w:line="240" w:lineRule="auto"/>
      <w:contextualSpacing w:val="0"/>
    </w:pPr>
    <w:rPr>
      <w:rFonts w:ascii="Times New Roman" w:eastAsia="Times New Roman" w:hAnsi="Times New Roman" w:cs="Times New Roman"/>
      <w:color w:val="auto"/>
      <w:szCs w:val="24"/>
      <w:lang w:val="en-AU" w:eastAsia="en-AU"/>
    </w:rPr>
  </w:style>
  <w:style w:type="character" w:styleId="UnresolvedMention">
    <w:name w:val="Unresolved Mention"/>
    <w:basedOn w:val="DefaultParagraphFont"/>
    <w:uiPriority w:val="99"/>
    <w:semiHidden/>
    <w:unhideWhenUsed/>
    <w:rsid w:val="002D0099"/>
    <w:rPr>
      <w:color w:val="605E5C"/>
      <w:shd w:val="clear" w:color="auto" w:fill="E1DFDD"/>
    </w:rPr>
  </w:style>
  <w:style w:type="character" w:styleId="FollowedHyperlink">
    <w:name w:val="FollowedHyperlink"/>
    <w:basedOn w:val="DefaultParagraphFont"/>
    <w:uiPriority w:val="99"/>
    <w:semiHidden/>
    <w:unhideWhenUsed/>
    <w:rsid w:val="002D0099"/>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46666">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83395262">
      <w:bodyDiv w:val="1"/>
      <w:marLeft w:val="0"/>
      <w:marRight w:val="0"/>
      <w:marTop w:val="0"/>
      <w:marBottom w:val="0"/>
      <w:divBdr>
        <w:top w:val="none" w:sz="0" w:space="0" w:color="auto"/>
        <w:left w:val="none" w:sz="0" w:space="0" w:color="auto"/>
        <w:bottom w:val="none" w:sz="0" w:space="0" w:color="auto"/>
        <w:right w:val="none" w:sz="0" w:space="0" w:color="auto"/>
      </w:divBdr>
    </w:div>
    <w:div w:id="1421760270">
      <w:bodyDiv w:val="1"/>
      <w:marLeft w:val="0"/>
      <w:marRight w:val="0"/>
      <w:marTop w:val="0"/>
      <w:marBottom w:val="0"/>
      <w:divBdr>
        <w:top w:val="none" w:sz="0" w:space="0" w:color="auto"/>
        <w:left w:val="none" w:sz="0" w:space="0" w:color="auto"/>
        <w:bottom w:val="none" w:sz="0" w:space="0" w:color="auto"/>
        <w:right w:val="none" w:sz="0" w:space="0" w:color="auto"/>
      </w:divBdr>
    </w:div>
    <w:div w:id="17540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mgur.com/0XOSmn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mgur.com/0XOSmn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Roaming\Microsoft\Templates\Annual%20report%20(Red%20and%20Black%20design).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DA487-E98B-42EC-AFFE-A3BF668B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1</TotalTime>
  <Pages>7</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Davaris</dc:creator>
  <cp:keywords/>
  <cp:lastModifiedBy>Davaris, Daniel</cp:lastModifiedBy>
  <cp:revision>2</cp:revision>
  <dcterms:created xsi:type="dcterms:W3CDTF">2018-06-07T12:04:00Z</dcterms:created>
  <dcterms:modified xsi:type="dcterms:W3CDTF">2018-06-07T12:04:00Z</dcterms:modified>
  <cp:contentStatus/>
  <cp:version/>
</cp:coreProperties>
</file>